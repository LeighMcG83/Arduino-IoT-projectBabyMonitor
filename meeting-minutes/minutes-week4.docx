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8C96F" w14:textId="77777777" w:rsidR="0033728F" w:rsidRDefault="00A3439E" w:rsidP="0033728F">
      <w:pPr>
        <w:pStyle w:val="Logo"/>
      </w:pPr>
      <w:r w:rsidRPr="00875D51">
        <mc:AlternateContent>
          <mc:Choice Requires="wps">
            <w:drawing>
              <wp:inline distT="0" distB="0" distL="0" distR="0" wp14:anchorId="7394F6F2" wp14:editId="34D29A1A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arto="http://schemas.microsoft.com/office/word/2006/arto" val="1"/>
                          </a:ext>
                        </a:extLst>
                      </wps:spPr>
                      <wps:txbx>
                        <w:txbxContent>
                          <w:p w14:paraId="42B8455E" w14:textId="52C54748" w:rsidR="00A3439E" w:rsidRPr="009B618C" w:rsidRDefault="009B618C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>IoT Minor Project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4F6F2" id="Shape 61" o:spid="_x0000_s1026" alt="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" filled="f" strokecolor="black [3213]" strokeweight="3pt">
                <v:stroke miterlimit="4"/>
                <v:textbox style="mso-fit-shape-to-text:t" inset="1.5pt,1.5pt,1.5pt,1.5pt">
                  <w:txbxContent>
                    <w:p w14:paraId="42B8455E" w14:textId="52C54748" w:rsidR="00A3439E" w:rsidRPr="009B618C" w:rsidRDefault="009B618C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  <w:lang w:val="en-GB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>IoT Minor Project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865322F" w14:textId="306B6F7C" w:rsidR="00D4294F" w:rsidRPr="00875D51" w:rsidRDefault="00D4294F" w:rsidP="00D4294F">
      <w:pPr>
        <w:pStyle w:val="Heading1"/>
      </w:pPr>
      <w:r>
        <w:t>Project : Baby Monitor</w:t>
      </w:r>
    </w:p>
    <w:p w14:paraId="288364CC" w14:textId="77777777" w:rsidR="00275260" w:rsidRPr="00875D51" w:rsidRDefault="00402DB7" w:rsidP="00875D51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C8921CC0570F4FB8BCD93CE15018E0A7"/>
          </w:placeholder>
          <w:temporary/>
          <w:showingPlcHdr/>
          <w15:appearance w15:val="hidden"/>
        </w:sdtPr>
        <w:sdtContent>
          <w:r w:rsidR="00275260" w:rsidRPr="00875D51">
            <w:t>Meeting minutes</w:t>
          </w:r>
        </w:sdtContent>
      </w:sdt>
    </w:p>
    <w:p w14:paraId="53BEAECA" w14:textId="67C609EB" w:rsidR="00554276" w:rsidRPr="00515252" w:rsidRDefault="00A3439E" w:rsidP="009B618C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9B618C">
        <w:t>Online – MS Teams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E07ECE">
        <w:t>16/02/2021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9B618C">
        <w:t>Rhys Gilmartin, Leigh McGuinness, Stephen Meehan</w:t>
      </w:r>
      <w:proofErr w:type="gramStart"/>
      <w:r w:rsidR="009B618C">
        <w:t>, ,</w:t>
      </w:r>
      <w:proofErr w:type="gramEnd"/>
      <w:r w:rsidR="009B618C">
        <w:t xml:space="preserve"> Abdul Rahman Saif al Adhubi</w:t>
      </w:r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E07ECE">
        <w:rPr>
          <w:rStyle w:val="Strong"/>
          <w:rFonts w:asciiTheme="majorHAnsi" w:eastAsiaTheme="majorEastAsia" w:hAnsiTheme="majorHAnsi"/>
          <w:b w:val="0"/>
          <w:bCs w:val="0"/>
        </w:rPr>
        <w:t>19:00 – 21:00</w:t>
      </w:r>
    </w:p>
    <w:p w14:paraId="55445C90" w14:textId="77777777" w:rsidR="00875D51" w:rsidRPr="00875D51" w:rsidRDefault="00875D51" w:rsidP="00875D51">
      <w:pPr>
        <w:pStyle w:val="Heading1"/>
      </w:pPr>
      <w:r w:rsidRPr="00875D51">
        <w:t>Agenda items</w:t>
      </w:r>
    </w:p>
    <w:p w14:paraId="3A9FF0B5" w14:textId="7AC37C90" w:rsidR="00875D51" w:rsidRDefault="00E07ECE" w:rsidP="00875D51">
      <w:pPr>
        <w:pStyle w:val="ListNumber"/>
      </w:pPr>
      <w:r>
        <w:t>Discuss project name.</w:t>
      </w:r>
    </w:p>
    <w:p w14:paraId="24E214EA" w14:textId="68FF0E91" w:rsidR="00875D51" w:rsidRDefault="00E07ECE" w:rsidP="00875D51">
      <w:pPr>
        <w:pStyle w:val="ListNumber"/>
      </w:pPr>
      <w:r>
        <w:t>Discuss GitHub and how we are going to use it with regards to Admins.</w:t>
      </w:r>
    </w:p>
    <w:p w14:paraId="10492196" w14:textId="66392516" w:rsidR="00875D51" w:rsidRDefault="00E07ECE" w:rsidP="00875D51">
      <w:pPr>
        <w:pStyle w:val="ListNumber"/>
      </w:pPr>
      <w:r>
        <w:t xml:space="preserve">Add a folder into the GitHub repository </w:t>
      </w:r>
      <w:r w:rsidR="00AB00D5">
        <w:t>which contains Arduino Coding.</w:t>
      </w:r>
    </w:p>
    <w:p w14:paraId="554C39F3" w14:textId="0720D70F" w:rsidR="00875D51" w:rsidRDefault="00AB00D5" w:rsidP="002A06A2">
      <w:pPr>
        <w:pStyle w:val="ListNumber"/>
      </w:pPr>
      <w:r>
        <w:t>Discuss sending out a questionnaire to parents to gather more information on kids sleeping patterns/disruptions.</w:t>
      </w:r>
    </w:p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19"/>
        <w:gridCol w:w="1871"/>
        <w:gridCol w:w="1440"/>
        <w:gridCol w:w="2881"/>
      </w:tblGrid>
      <w:tr w:rsidR="00875D51" w14:paraId="23CE70AF" w14:textId="77777777" w:rsidTr="00875D51">
        <w:trPr>
          <w:trHeight w:val="459"/>
        </w:trPr>
        <w:tc>
          <w:tcPr>
            <w:tcW w:w="1135" w:type="pct"/>
            <w:tcBorders>
              <w:top w:val="single" w:sz="18" w:space="0" w:color="44546A" w:themeColor="text2"/>
            </w:tcBorders>
            <w:vAlign w:val="center"/>
          </w:tcPr>
          <w:p w14:paraId="6857F48B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1168" w:type="pct"/>
            <w:tcBorders>
              <w:top w:val="single" w:sz="18" w:space="0" w:color="44546A" w:themeColor="text2"/>
            </w:tcBorders>
            <w:vAlign w:val="center"/>
          </w:tcPr>
          <w:p w14:paraId="114D6D76" w14:textId="77777777" w:rsidR="00875D51" w:rsidRPr="00E21240" w:rsidRDefault="00875D51" w:rsidP="00875D5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899" w:type="pct"/>
            <w:tcBorders>
              <w:top w:val="single" w:sz="18" w:space="0" w:color="44546A" w:themeColor="text2"/>
            </w:tcBorders>
            <w:vAlign w:val="center"/>
          </w:tcPr>
          <w:p w14:paraId="626D1019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798" w:type="pct"/>
            <w:tcBorders>
              <w:top w:val="single" w:sz="18" w:space="0" w:color="44546A" w:themeColor="text2"/>
            </w:tcBorders>
            <w:vAlign w:val="center"/>
          </w:tcPr>
          <w:p w14:paraId="0D0F6CD2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Status</w:t>
            </w:r>
          </w:p>
        </w:tc>
      </w:tr>
      <w:tr w:rsidR="00875D51" w14:paraId="0A670F54" w14:textId="77777777" w:rsidTr="00875D51">
        <w:trPr>
          <w:trHeight w:val="288"/>
        </w:trPr>
        <w:tc>
          <w:tcPr>
            <w:tcW w:w="1135" w:type="pct"/>
          </w:tcPr>
          <w:p w14:paraId="41C5AC7C" w14:textId="218E6EED" w:rsidR="00875D51" w:rsidRDefault="002A06A2" w:rsidP="00402DB7">
            <w:pPr>
              <w:pStyle w:val="ItemDescription"/>
            </w:pPr>
            <w:r>
              <w:t>Discuss project name</w:t>
            </w:r>
          </w:p>
        </w:tc>
        <w:tc>
          <w:tcPr>
            <w:tcW w:w="1168" w:type="pct"/>
          </w:tcPr>
          <w:p w14:paraId="5776F2C1" w14:textId="1DB4812B" w:rsidR="00875D51" w:rsidRPr="00E21240" w:rsidRDefault="002A06A2" w:rsidP="00402DB7">
            <w:pPr>
              <w:pStyle w:val="ItemDescription"/>
            </w:pPr>
            <w:r>
              <w:t>Rhys, Leigh, Stephen, Abdul.</w:t>
            </w:r>
          </w:p>
        </w:tc>
        <w:tc>
          <w:tcPr>
            <w:tcW w:w="899" w:type="pct"/>
          </w:tcPr>
          <w:p w14:paraId="094BAA90" w14:textId="2919968E" w:rsidR="00875D51" w:rsidRDefault="002A06A2" w:rsidP="00402DB7">
            <w:pPr>
              <w:pStyle w:val="ItemDescription"/>
            </w:pPr>
            <w:r>
              <w:t>16/02/2021</w:t>
            </w:r>
          </w:p>
        </w:tc>
        <w:tc>
          <w:tcPr>
            <w:tcW w:w="1798" w:type="pct"/>
          </w:tcPr>
          <w:p w14:paraId="36DAFEA0" w14:textId="246AB6E8" w:rsidR="00875D51" w:rsidRDefault="002A06A2" w:rsidP="00402DB7">
            <w:pPr>
              <w:pStyle w:val="ItemDescription"/>
            </w:pPr>
            <w:r>
              <w:t>Completed.</w:t>
            </w:r>
          </w:p>
        </w:tc>
      </w:tr>
      <w:tr w:rsidR="00E463CF" w:rsidRPr="00E463CF" w14:paraId="6A0945F5" w14:textId="77777777" w:rsidTr="00402DB7">
        <w:trPr>
          <w:trHeight w:val="288"/>
        </w:trPr>
        <w:tc>
          <w:tcPr>
            <w:tcW w:w="1135" w:type="pct"/>
          </w:tcPr>
          <w:p w14:paraId="2EC3BCC5" w14:textId="0D0988D2" w:rsidR="00E463CF" w:rsidRPr="00E463CF" w:rsidRDefault="002A06A2" w:rsidP="00E463CF">
            <w:pPr>
              <w:pStyle w:val="ItemDescription"/>
            </w:pPr>
            <w:r>
              <w:t>Discuss GitHub with regards to Admins on the project.</w:t>
            </w:r>
          </w:p>
        </w:tc>
        <w:tc>
          <w:tcPr>
            <w:tcW w:w="1168" w:type="pct"/>
          </w:tcPr>
          <w:p w14:paraId="262D8E56" w14:textId="69EEF95E" w:rsidR="00E463CF" w:rsidRPr="00E463CF" w:rsidRDefault="002A06A2" w:rsidP="00E463CF">
            <w:pPr>
              <w:pStyle w:val="ItemDescription"/>
            </w:pPr>
            <w:r>
              <w:t>Rhys, Leigh, Stephen, Abdul.</w:t>
            </w:r>
          </w:p>
        </w:tc>
        <w:tc>
          <w:tcPr>
            <w:tcW w:w="899" w:type="pct"/>
          </w:tcPr>
          <w:p w14:paraId="3CBA38A2" w14:textId="27A08353" w:rsidR="00E463CF" w:rsidRPr="00E463CF" w:rsidRDefault="002A06A2" w:rsidP="00E463CF">
            <w:pPr>
              <w:pStyle w:val="ItemDescription"/>
            </w:pPr>
            <w:r>
              <w:t>16/02/2021</w:t>
            </w:r>
          </w:p>
        </w:tc>
        <w:tc>
          <w:tcPr>
            <w:tcW w:w="1798" w:type="pct"/>
          </w:tcPr>
          <w:p w14:paraId="4F1B6BF4" w14:textId="1D4314E9" w:rsidR="00E463CF" w:rsidRPr="00E463CF" w:rsidRDefault="002A06A2" w:rsidP="00E463CF">
            <w:pPr>
              <w:pStyle w:val="ItemDescription"/>
            </w:pPr>
            <w:r>
              <w:t>Completed.</w:t>
            </w:r>
          </w:p>
        </w:tc>
      </w:tr>
      <w:tr w:rsidR="00E463CF" w:rsidRPr="00E463CF" w14:paraId="3D7C933A" w14:textId="77777777" w:rsidTr="00402DB7">
        <w:trPr>
          <w:trHeight w:val="288"/>
        </w:trPr>
        <w:tc>
          <w:tcPr>
            <w:tcW w:w="1135" w:type="pct"/>
          </w:tcPr>
          <w:p w14:paraId="00CDAB70" w14:textId="6AB4B931" w:rsidR="00E463CF" w:rsidRPr="00E463CF" w:rsidRDefault="002A06A2" w:rsidP="00E463CF">
            <w:pPr>
              <w:pStyle w:val="ItemDescription"/>
            </w:pPr>
            <w:r>
              <w:t>Add a folder into the GitHub repository for Arduino Code.</w:t>
            </w:r>
          </w:p>
        </w:tc>
        <w:tc>
          <w:tcPr>
            <w:tcW w:w="1168" w:type="pct"/>
          </w:tcPr>
          <w:p w14:paraId="6D369C96" w14:textId="2A6E9B42" w:rsidR="00E463CF" w:rsidRPr="00E463CF" w:rsidRDefault="002A06A2" w:rsidP="00E463CF">
            <w:pPr>
              <w:pStyle w:val="ItemDescription"/>
            </w:pPr>
            <w:r>
              <w:t>Rhys, Leigh, Stephen, Abdul.</w:t>
            </w:r>
          </w:p>
        </w:tc>
        <w:tc>
          <w:tcPr>
            <w:tcW w:w="899" w:type="pct"/>
          </w:tcPr>
          <w:p w14:paraId="63220979" w14:textId="02BF0CDD" w:rsidR="00E463CF" w:rsidRPr="00E463CF" w:rsidRDefault="002A06A2" w:rsidP="00E463CF">
            <w:pPr>
              <w:pStyle w:val="ItemDescription"/>
            </w:pPr>
            <w:r>
              <w:t>16/02/2021</w:t>
            </w:r>
          </w:p>
        </w:tc>
        <w:tc>
          <w:tcPr>
            <w:tcW w:w="1798" w:type="pct"/>
          </w:tcPr>
          <w:p w14:paraId="2BD24A63" w14:textId="563C6F9D" w:rsidR="00E463CF" w:rsidRPr="00E463CF" w:rsidRDefault="002A06A2" w:rsidP="00E463CF">
            <w:pPr>
              <w:pStyle w:val="ItemDescription"/>
            </w:pPr>
            <w:r>
              <w:t>Completed.</w:t>
            </w:r>
          </w:p>
        </w:tc>
      </w:tr>
      <w:tr w:rsidR="00E463CF" w:rsidRPr="00E463CF" w14:paraId="0C5D3017" w14:textId="77777777" w:rsidTr="00402DB7">
        <w:trPr>
          <w:trHeight w:val="288"/>
        </w:trPr>
        <w:tc>
          <w:tcPr>
            <w:tcW w:w="1135" w:type="pct"/>
          </w:tcPr>
          <w:p w14:paraId="6F28FB0C" w14:textId="05762476" w:rsidR="00E463CF" w:rsidRPr="00E463CF" w:rsidRDefault="002A06A2" w:rsidP="00E463CF">
            <w:pPr>
              <w:pStyle w:val="ItemDescription"/>
            </w:pPr>
            <w:r>
              <w:t>Discuss sending out questionnaire.</w:t>
            </w:r>
          </w:p>
        </w:tc>
        <w:tc>
          <w:tcPr>
            <w:tcW w:w="1168" w:type="pct"/>
          </w:tcPr>
          <w:p w14:paraId="1233F98B" w14:textId="1DEAF714" w:rsidR="00E463CF" w:rsidRPr="00E463CF" w:rsidRDefault="002A06A2" w:rsidP="00E463CF">
            <w:pPr>
              <w:pStyle w:val="ItemDescription"/>
            </w:pPr>
            <w:r>
              <w:t>Rhys, Leigh, Stephen, Abdul.</w:t>
            </w:r>
          </w:p>
        </w:tc>
        <w:tc>
          <w:tcPr>
            <w:tcW w:w="899" w:type="pct"/>
          </w:tcPr>
          <w:p w14:paraId="6EF8F879" w14:textId="739F9141" w:rsidR="00E463CF" w:rsidRPr="00E463CF" w:rsidRDefault="002A06A2" w:rsidP="00E463CF">
            <w:pPr>
              <w:pStyle w:val="ItemDescription"/>
            </w:pPr>
            <w:r>
              <w:t>16/02/2021</w:t>
            </w:r>
          </w:p>
        </w:tc>
        <w:tc>
          <w:tcPr>
            <w:tcW w:w="1798" w:type="pct"/>
          </w:tcPr>
          <w:p w14:paraId="606135E3" w14:textId="08563F77" w:rsidR="00E463CF" w:rsidRPr="00E463CF" w:rsidRDefault="002A06A2" w:rsidP="00E463CF">
            <w:pPr>
              <w:pStyle w:val="ItemDescription"/>
            </w:pPr>
            <w:r>
              <w:t>Completed.</w:t>
            </w:r>
          </w:p>
        </w:tc>
      </w:tr>
      <w:tr w:rsidR="00E463CF" w:rsidRPr="00E463CF" w14:paraId="0F542D27" w14:textId="77777777" w:rsidTr="00402DB7">
        <w:trPr>
          <w:trHeight w:val="288"/>
        </w:trPr>
        <w:tc>
          <w:tcPr>
            <w:tcW w:w="1135" w:type="pct"/>
          </w:tcPr>
          <w:p w14:paraId="6E0AA809" w14:textId="6D3B3529" w:rsidR="00E463CF" w:rsidRPr="00E463CF" w:rsidRDefault="00E463CF" w:rsidP="00E463CF">
            <w:pPr>
              <w:pStyle w:val="ItemDescription"/>
            </w:pPr>
          </w:p>
        </w:tc>
        <w:tc>
          <w:tcPr>
            <w:tcW w:w="1168" w:type="pct"/>
          </w:tcPr>
          <w:p w14:paraId="29DD5EA0" w14:textId="76740400" w:rsidR="00E463CF" w:rsidRPr="00E463CF" w:rsidRDefault="00E463CF" w:rsidP="00E463CF">
            <w:pPr>
              <w:pStyle w:val="ItemDescription"/>
            </w:pPr>
          </w:p>
        </w:tc>
        <w:tc>
          <w:tcPr>
            <w:tcW w:w="899" w:type="pct"/>
          </w:tcPr>
          <w:p w14:paraId="2C83F59F" w14:textId="468ADF00" w:rsidR="00E463CF" w:rsidRPr="00E463CF" w:rsidRDefault="00E463CF" w:rsidP="00E463CF">
            <w:pPr>
              <w:pStyle w:val="ItemDescription"/>
            </w:pPr>
          </w:p>
        </w:tc>
        <w:tc>
          <w:tcPr>
            <w:tcW w:w="1798" w:type="pct"/>
          </w:tcPr>
          <w:p w14:paraId="5D7291E7" w14:textId="5AE79AFC" w:rsidR="00E463CF" w:rsidRPr="00E463CF" w:rsidRDefault="00E463CF" w:rsidP="00E463CF">
            <w:pPr>
              <w:pStyle w:val="ItemDescription"/>
            </w:pPr>
          </w:p>
        </w:tc>
      </w:tr>
    </w:tbl>
    <w:p w14:paraId="2B54E9AA" w14:textId="77777777" w:rsidR="00875D51" w:rsidRDefault="00875D51" w:rsidP="00875D51"/>
    <w:sectPr w:rsidR="00875D51" w:rsidSect="0033728F">
      <w:headerReference w:type="default" r:id="rId11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E0214" w14:textId="77777777" w:rsidR="00021D88" w:rsidRDefault="00021D88" w:rsidP="001E7D29">
      <w:pPr>
        <w:spacing w:after="0" w:line="240" w:lineRule="auto"/>
      </w:pPr>
      <w:r>
        <w:separator/>
      </w:r>
    </w:p>
  </w:endnote>
  <w:endnote w:type="continuationSeparator" w:id="0">
    <w:p w14:paraId="56116087" w14:textId="77777777" w:rsidR="00021D88" w:rsidRDefault="00021D88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BE3F2" w14:textId="77777777" w:rsidR="00021D88" w:rsidRDefault="00021D88" w:rsidP="001E7D29">
      <w:pPr>
        <w:spacing w:after="0" w:line="240" w:lineRule="auto"/>
      </w:pPr>
      <w:r>
        <w:separator/>
      </w:r>
    </w:p>
  </w:footnote>
  <w:footnote w:type="continuationSeparator" w:id="0">
    <w:p w14:paraId="72C11C2A" w14:textId="77777777" w:rsidR="00021D88" w:rsidRDefault="00021D88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1AA3D" w14:textId="77777777" w:rsidR="000F4987" w:rsidRPr="004230D9" w:rsidRDefault="00875D51">
    <w:pPr>
      <w:pStyle w:val="Header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C45E61" wp14:editId="5165A002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/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BDC224E" id="Group 1" o:spid="_x0000_s1026" alt="&quot;&quot;" style="position:absolute;margin-left:-157.65pt;margin-top:-41.65pt;width:639.35pt;height:803.35pt;z-index:251660288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8C"/>
    <w:rsid w:val="0000418E"/>
    <w:rsid w:val="00016839"/>
    <w:rsid w:val="00021D88"/>
    <w:rsid w:val="00057671"/>
    <w:rsid w:val="0009013A"/>
    <w:rsid w:val="000B748F"/>
    <w:rsid w:val="000D445D"/>
    <w:rsid w:val="000D5AE9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A06A2"/>
    <w:rsid w:val="002C3D7E"/>
    <w:rsid w:val="002E4BB1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02DB7"/>
    <w:rsid w:val="00410612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B618C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A0B0F"/>
    <w:rsid w:val="00AA2532"/>
    <w:rsid w:val="00AB00D5"/>
    <w:rsid w:val="00AE1F88"/>
    <w:rsid w:val="00AE361F"/>
    <w:rsid w:val="00AE5370"/>
    <w:rsid w:val="00AE6F39"/>
    <w:rsid w:val="00AF026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73EB3"/>
    <w:rsid w:val="00CE5A5C"/>
    <w:rsid w:val="00D01840"/>
    <w:rsid w:val="00D31AB7"/>
    <w:rsid w:val="00D34BC4"/>
    <w:rsid w:val="00D4294F"/>
    <w:rsid w:val="00D50D23"/>
    <w:rsid w:val="00D512BB"/>
    <w:rsid w:val="00DA3B1A"/>
    <w:rsid w:val="00DC6078"/>
    <w:rsid w:val="00DC79AD"/>
    <w:rsid w:val="00DD2075"/>
    <w:rsid w:val="00DF2868"/>
    <w:rsid w:val="00E07ECE"/>
    <w:rsid w:val="00E17712"/>
    <w:rsid w:val="00E463CF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CC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4294F"/>
    <w:rPr>
      <w:rFonts w:asciiTheme="majorHAnsi" w:hAnsiTheme="majorHAnsi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cguinness86\AppData\Roaming\Microsoft\Templates\tf228177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8921CC0570F4FB8BCD93CE15018E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78355-A19B-49FC-B7FC-AB09B568599F}"/>
      </w:docPartPr>
      <w:docPartBody>
        <w:p w:rsidR="00914E09" w:rsidRDefault="00AE59A8">
          <w:pPr>
            <w:pStyle w:val="C8921CC0570F4FB8BCD93CE15018E0A7"/>
          </w:pPr>
          <w:r w:rsidRPr="00875D51">
            <w:t>Meeting 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A8"/>
    <w:rsid w:val="005F1BF4"/>
    <w:rsid w:val="00834D66"/>
    <w:rsid w:val="00914E09"/>
    <w:rsid w:val="00AE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921CC0570F4FB8BCD93CE15018E0A7">
    <w:name w:val="C8921CC0570F4FB8BCD93CE15018E0A7"/>
  </w:style>
  <w:style w:type="paragraph" w:customStyle="1" w:styleId="4E5D0F8D50C6408BA655DD01313CC7D7">
    <w:name w:val="4E5D0F8D50C6408BA655DD01313CC7D7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BD76C017AE6B43B2985E66683F648C86">
    <w:name w:val="BD76C017AE6B43B2985E66683F648C86"/>
  </w:style>
  <w:style w:type="paragraph" w:customStyle="1" w:styleId="6FBC759252E64B229D8E0CF10BF89584">
    <w:name w:val="6FBC759252E64B229D8E0CF10BF89584"/>
  </w:style>
  <w:style w:type="paragraph" w:customStyle="1" w:styleId="F85507602F7840E5824538678CD13459">
    <w:name w:val="F85507602F7840E5824538678CD13459"/>
  </w:style>
  <w:style w:type="paragraph" w:customStyle="1" w:styleId="195A22E67B7841F89144888772473F1F">
    <w:name w:val="195A22E67B7841F89144888772473F1F"/>
  </w:style>
  <w:style w:type="paragraph" w:customStyle="1" w:styleId="9E5A8B632C4A45CEB5B502267AFF69D2">
    <w:name w:val="9E5A8B632C4A45CEB5B502267AFF69D2"/>
  </w:style>
  <w:style w:type="paragraph" w:customStyle="1" w:styleId="A06CF771B86648489154C4835BC5C077">
    <w:name w:val="A06CF771B86648489154C4835BC5C077"/>
  </w:style>
  <w:style w:type="paragraph" w:customStyle="1" w:styleId="487ECEFA76E04C01830189453C578092">
    <w:name w:val="487ECEFA76E04C01830189453C578092"/>
  </w:style>
  <w:style w:type="paragraph" w:customStyle="1" w:styleId="94D7DF73B47B4464B5A7E650A4056AC1">
    <w:name w:val="94D7DF73B47B4464B5A7E650A4056AC1"/>
  </w:style>
  <w:style w:type="paragraph" w:customStyle="1" w:styleId="496EFFD3A1544094AE1712A326F3CDFA">
    <w:name w:val="496EFFD3A1544094AE1712A326F3CDFA"/>
  </w:style>
  <w:style w:type="paragraph" w:customStyle="1" w:styleId="A653096E4DC4474EA14DCB59F1A53EEE">
    <w:name w:val="A653096E4DC4474EA14DCB59F1A53EEE"/>
  </w:style>
  <w:style w:type="paragraph" w:customStyle="1" w:styleId="F9631A49BF1240588E16E451BDD481D6">
    <w:name w:val="F9631A49BF1240588E16E451BDD481D6"/>
  </w:style>
  <w:style w:type="paragraph" w:customStyle="1" w:styleId="6EB94EF365AD44E7BDB590E5939DE4C8">
    <w:name w:val="6EB94EF365AD44E7BDB590E5939DE4C8"/>
  </w:style>
  <w:style w:type="paragraph" w:customStyle="1" w:styleId="A45B52363B7C49BA85D51ABD52D39482">
    <w:name w:val="A45B52363B7C49BA85D51ABD52D39482"/>
  </w:style>
  <w:style w:type="paragraph" w:customStyle="1" w:styleId="D51F3C35CA1247F8B4A99CFBAD743FB7">
    <w:name w:val="D51F3C35CA1247F8B4A99CFBAD743FB7"/>
  </w:style>
  <w:style w:type="paragraph" w:customStyle="1" w:styleId="A29A3C196B364F959542E5A415F59CDA">
    <w:name w:val="A29A3C196B364F959542E5A415F59CDA"/>
  </w:style>
  <w:style w:type="paragraph" w:customStyle="1" w:styleId="778591AF06674610A364B0019FD78177">
    <w:name w:val="778591AF06674610A364B0019FD78177"/>
  </w:style>
  <w:style w:type="paragraph" w:customStyle="1" w:styleId="C37EF7F3B0F44000B5D1C99AE827FE7E">
    <w:name w:val="C37EF7F3B0F44000B5D1C99AE827FE7E"/>
  </w:style>
  <w:style w:type="paragraph" w:customStyle="1" w:styleId="4F591E3D55254F2194D51964C0411D54">
    <w:name w:val="4F591E3D55254F2194D51964C0411D54"/>
  </w:style>
  <w:style w:type="paragraph" w:customStyle="1" w:styleId="BD101448CA924485B42EE55A16675B6A">
    <w:name w:val="BD101448CA924485B42EE55A16675B6A"/>
  </w:style>
  <w:style w:type="paragraph" w:customStyle="1" w:styleId="5BA4221DD6F04722A83CEDD31A6515C3">
    <w:name w:val="5BA4221DD6F04722A83CEDD31A6515C3"/>
  </w:style>
  <w:style w:type="paragraph" w:customStyle="1" w:styleId="5DB98CD9C0EB427790E1FE1066422BA4">
    <w:name w:val="5DB98CD9C0EB427790E1FE1066422BA4"/>
  </w:style>
  <w:style w:type="paragraph" w:customStyle="1" w:styleId="254CF5F34F4F48D38A4CF1CDBD47B5F0">
    <w:name w:val="254CF5F34F4F48D38A4CF1CDBD47B5F0"/>
  </w:style>
  <w:style w:type="paragraph" w:customStyle="1" w:styleId="E839FAE68918484F97973A9E8BAB1E01">
    <w:name w:val="E839FAE68918484F97973A9E8BAB1E01"/>
  </w:style>
  <w:style w:type="paragraph" w:customStyle="1" w:styleId="9A3FDFB409DB43A4BE77A7E8AB90FB04">
    <w:name w:val="9A3FDFB409DB43A4BE77A7E8AB90FB04"/>
  </w:style>
  <w:style w:type="paragraph" w:customStyle="1" w:styleId="F420A924D1344C02B8DC3FDFF33317B4">
    <w:name w:val="F420A924D1344C02B8DC3FDFF33317B4"/>
  </w:style>
  <w:style w:type="paragraph" w:customStyle="1" w:styleId="CA26834F09014CBCB91643356020B09E">
    <w:name w:val="CA26834F09014CBCB91643356020B09E"/>
  </w:style>
  <w:style w:type="paragraph" w:customStyle="1" w:styleId="EC68F46B2E4144A79DBFB14FC719B1E2">
    <w:name w:val="EC68F46B2E4144A79DBFB14FC719B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tf22817755_win32.dotx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2021-02-16T20:19:00Z</dcterms:created>
  <dcterms:modified xsi:type="dcterms:W3CDTF">2021-02-16T20:19:00Z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