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2B8455E" w14:textId="52C54748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IoT Minor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2C54748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IoT Minor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 Monitor</w:t>
      </w:r>
    </w:p>
    <w:p w14:paraId="288364CC" w14:textId="77777777" w:rsidR="00275260" w:rsidRPr="00875D51" w:rsidRDefault="00E20B57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39F54353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8355E9">
        <w:t>24/02/2021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</w:t>
      </w:r>
      <w:proofErr w:type="gramStart"/>
      <w:r w:rsidR="009B618C">
        <w:t>, ,</w:t>
      </w:r>
      <w:proofErr w:type="gramEnd"/>
      <w:r w:rsidR="009B618C">
        <w:t xml:space="preserve">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8355E9">
        <w:rPr>
          <w:rStyle w:val="Strong"/>
          <w:rFonts w:asciiTheme="majorHAnsi" w:eastAsiaTheme="majorEastAsia" w:hAnsiTheme="majorHAnsi"/>
          <w:b w:val="0"/>
          <w:bCs w:val="0"/>
        </w:rPr>
        <w:t>19:30-22:00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5408F5A8" w:rsidR="00875D51" w:rsidRDefault="00F900E1" w:rsidP="00875D51">
      <w:pPr>
        <w:pStyle w:val="ListNumber"/>
      </w:pPr>
      <w:r>
        <w:t>Identify the questions in our survey.</w:t>
      </w:r>
    </w:p>
    <w:p w14:paraId="24E214EA" w14:textId="7B14BA45" w:rsidR="00875D51" w:rsidRDefault="00F900E1" w:rsidP="00875D51">
      <w:pPr>
        <w:pStyle w:val="ListNumber"/>
      </w:pPr>
      <w:r>
        <w:t>Final decision on functionality.</w:t>
      </w:r>
    </w:p>
    <w:p w14:paraId="10492196" w14:textId="3F7E037B" w:rsidR="00875D51" w:rsidRDefault="00F900E1" w:rsidP="00875D51">
      <w:pPr>
        <w:pStyle w:val="ListNumber"/>
      </w:pPr>
      <w:r>
        <w:t>Assign different jobs to team members.</w:t>
      </w:r>
    </w:p>
    <w:p w14:paraId="554C39F3" w14:textId="4517D249" w:rsidR="00875D51" w:rsidRDefault="00147297" w:rsidP="00F900E1">
      <w:pPr>
        <w:pStyle w:val="ListNumber"/>
      </w:pPr>
      <w:r>
        <w:t>Discuss sensor options.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9"/>
        <w:gridCol w:w="1871"/>
        <w:gridCol w:w="1440"/>
        <w:gridCol w:w="2881"/>
      </w:tblGrid>
      <w:tr w:rsidR="00875D51" w14:paraId="23CE70AF" w14:textId="77777777" w:rsidTr="00875D51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875D51" w14:paraId="0A670F54" w14:textId="77777777" w:rsidTr="00875D51">
        <w:trPr>
          <w:trHeight w:val="288"/>
        </w:trPr>
        <w:tc>
          <w:tcPr>
            <w:tcW w:w="1135" w:type="pct"/>
          </w:tcPr>
          <w:p w14:paraId="41C5AC7C" w14:textId="7A60303E" w:rsidR="00875D51" w:rsidRDefault="00F900E1" w:rsidP="001B14CB">
            <w:pPr>
              <w:pStyle w:val="ItemDescription"/>
            </w:pPr>
            <w:r>
              <w:t>Identify questions in our survey.</w:t>
            </w:r>
          </w:p>
        </w:tc>
        <w:tc>
          <w:tcPr>
            <w:tcW w:w="1168" w:type="pct"/>
          </w:tcPr>
          <w:p w14:paraId="5776F2C1" w14:textId="7D516920" w:rsidR="00875D51" w:rsidRPr="00E21240" w:rsidRDefault="00F900E1" w:rsidP="001B14CB">
            <w:pPr>
              <w:pStyle w:val="ItemDescription"/>
            </w:pPr>
            <w:r>
              <w:t>Rhys Gilmartin, Leigh McGuinness, Stephen Meehan</w:t>
            </w:r>
            <w:proofErr w:type="gramStart"/>
            <w:r>
              <w:t>, ,</w:t>
            </w:r>
            <w:proofErr w:type="gramEnd"/>
            <w:r>
              <w:t xml:space="preserve"> Abdul Rahman </w:t>
            </w:r>
            <w:proofErr w:type="spellStart"/>
            <w:r>
              <w:t>Saif</w:t>
            </w:r>
            <w:proofErr w:type="spellEnd"/>
            <w:r>
              <w:t xml:space="preserve"> al </w:t>
            </w:r>
            <w:proofErr w:type="spellStart"/>
            <w:r>
              <w:t>Adhubi</w:t>
            </w:r>
            <w:proofErr w:type="spellEnd"/>
            <w:r w:rsidRPr="00515252">
              <w:br/>
            </w:r>
          </w:p>
        </w:tc>
        <w:tc>
          <w:tcPr>
            <w:tcW w:w="899" w:type="pct"/>
          </w:tcPr>
          <w:p w14:paraId="094BAA90" w14:textId="43342DB7" w:rsidR="00875D51" w:rsidRDefault="00F900E1" w:rsidP="001B14CB">
            <w:pPr>
              <w:pStyle w:val="ItemDescription"/>
            </w:pPr>
            <w:r>
              <w:t>24/02/2021</w:t>
            </w:r>
          </w:p>
        </w:tc>
        <w:tc>
          <w:tcPr>
            <w:tcW w:w="1798" w:type="pct"/>
          </w:tcPr>
          <w:p w14:paraId="36DAFEA0" w14:textId="3F4B2398" w:rsidR="00875D51" w:rsidRDefault="00F900E1" w:rsidP="001B14CB">
            <w:pPr>
              <w:pStyle w:val="ItemDescription"/>
            </w:pPr>
            <w:r>
              <w:t>Complete.</w:t>
            </w:r>
          </w:p>
        </w:tc>
      </w:tr>
      <w:tr w:rsidR="00E463CF" w:rsidRPr="00E463CF" w14:paraId="6A0945F5" w14:textId="77777777" w:rsidTr="001B14CB">
        <w:trPr>
          <w:trHeight w:val="288"/>
        </w:trPr>
        <w:tc>
          <w:tcPr>
            <w:tcW w:w="1135" w:type="pct"/>
          </w:tcPr>
          <w:p w14:paraId="2EC3BCC5" w14:textId="66B30B67" w:rsidR="00E463CF" w:rsidRPr="00E463CF" w:rsidRDefault="00F900E1" w:rsidP="00E463CF">
            <w:pPr>
              <w:pStyle w:val="ItemDescription"/>
            </w:pPr>
            <w:r>
              <w:t>Final decision on functionality.</w:t>
            </w:r>
          </w:p>
        </w:tc>
        <w:tc>
          <w:tcPr>
            <w:tcW w:w="1168" w:type="pct"/>
          </w:tcPr>
          <w:p w14:paraId="262D8E56" w14:textId="4D0A272B" w:rsidR="00E463CF" w:rsidRPr="00E463CF" w:rsidRDefault="00F900E1" w:rsidP="00E463CF">
            <w:pPr>
              <w:pStyle w:val="ItemDescription"/>
            </w:pPr>
            <w:r>
              <w:t>Rhys Gilmartin, Leigh McGuinness, Stephen Meehan</w:t>
            </w:r>
            <w:proofErr w:type="gramStart"/>
            <w:r>
              <w:t>, ,</w:t>
            </w:r>
            <w:proofErr w:type="gramEnd"/>
            <w:r>
              <w:t xml:space="preserve"> Abdul Rahman </w:t>
            </w:r>
            <w:proofErr w:type="spellStart"/>
            <w:r>
              <w:t>Saif</w:t>
            </w:r>
            <w:proofErr w:type="spellEnd"/>
            <w:r>
              <w:t xml:space="preserve"> al </w:t>
            </w:r>
            <w:proofErr w:type="spellStart"/>
            <w:r>
              <w:t>Adhubi</w:t>
            </w:r>
            <w:proofErr w:type="spellEnd"/>
            <w:r w:rsidRPr="00515252">
              <w:br/>
            </w:r>
          </w:p>
        </w:tc>
        <w:tc>
          <w:tcPr>
            <w:tcW w:w="899" w:type="pct"/>
          </w:tcPr>
          <w:p w14:paraId="3CBA38A2" w14:textId="48CB811E" w:rsidR="00E463CF" w:rsidRPr="00E463CF" w:rsidRDefault="00F900E1" w:rsidP="00E463CF">
            <w:pPr>
              <w:pStyle w:val="ItemDescription"/>
            </w:pPr>
            <w:r>
              <w:t>24/02/2021</w:t>
            </w:r>
          </w:p>
        </w:tc>
        <w:tc>
          <w:tcPr>
            <w:tcW w:w="1798" w:type="pct"/>
          </w:tcPr>
          <w:p w14:paraId="4F1B6BF4" w14:textId="7F3F6D25" w:rsidR="00E463CF" w:rsidRPr="00E463CF" w:rsidRDefault="00F900E1" w:rsidP="00E463CF">
            <w:pPr>
              <w:pStyle w:val="ItemDescription"/>
            </w:pPr>
            <w:r>
              <w:t>Complete</w:t>
            </w:r>
            <w:r w:rsidR="00E63A34">
              <w:t>.</w:t>
            </w:r>
          </w:p>
        </w:tc>
      </w:tr>
      <w:tr w:rsidR="00E463CF" w:rsidRPr="00E463CF" w14:paraId="3D7C933A" w14:textId="77777777" w:rsidTr="001B14CB">
        <w:trPr>
          <w:trHeight w:val="288"/>
        </w:trPr>
        <w:tc>
          <w:tcPr>
            <w:tcW w:w="1135" w:type="pct"/>
          </w:tcPr>
          <w:p w14:paraId="00CDAB70" w14:textId="170F9933" w:rsidR="00E463CF" w:rsidRPr="00E463CF" w:rsidRDefault="00F900E1" w:rsidP="00E463CF">
            <w:pPr>
              <w:pStyle w:val="ItemDescription"/>
            </w:pPr>
            <w:r>
              <w:t>Assign different jobs to team members.</w:t>
            </w:r>
          </w:p>
        </w:tc>
        <w:tc>
          <w:tcPr>
            <w:tcW w:w="1168" w:type="pct"/>
          </w:tcPr>
          <w:p w14:paraId="6D369C96" w14:textId="2201E541" w:rsidR="00E463CF" w:rsidRPr="00E463CF" w:rsidRDefault="00F900E1" w:rsidP="00E463CF">
            <w:pPr>
              <w:pStyle w:val="ItemDescription"/>
            </w:pPr>
            <w:r>
              <w:t>Rhys Gilmartin, Leigh McGuinness, Stephen Meehan</w:t>
            </w:r>
            <w:proofErr w:type="gramStart"/>
            <w:r>
              <w:t>, ,</w:t>
            </w:r>
            <w:proofErr w:type="gramEnd"/>
            <w:r>
              <w:t xml:space="preserve"> Abdul Rahman </w:t>
            </w:r>
            <w:proofErr w:type="spellStart"/>
            <w:r>
              <w:lastRenderedPageBreak/>
              <w:t>Saif</w:t>
            </w:r>
            <w:proofErr w:type="spellEnd"/>
            <w:r>
              <w:t xml:space="preserve"> al </w:t>
            </w:r>
            <w:proofErr w:type="spellStart"/>
            <w:r>
              <w:t>Adhubi</w:t>
            </w:r>
            <w:proofErr w:type="spellEnd"/>
            <w:r w:rsidRPr="00515252">
              <w:br/>
            </w:r>
          </w:p>
        </w:tc>
        <w:tc>
          <w:tcPr>
            <w:tcW w:w="899" w:type="pct"/>
          </w:tcPr>
          <w:p w14:paraId="63220979" w14:textId="07961032" w:rsidR="00E463CF" w:rsidRPr="00E463CF" w:rsidRDefault="00F900E1" w:rsidP="00E463CF">
            <w:pPr>
              <w:pStyle w:val="ItemDescription"/>
            </w:pPr>
            <w:r>
              <w:lastRenderedPageBreak/>
              <w:t>24/02/2021</w:t>
            </w:r>
          </w:p>
        </w:tc>
        <w:tc>
          <w:tcPr>
            <w:tcW w:w="1798" w:type="pct"/>
          </w:tcPr>
          <w:p w14:paraId="2BD24A63" w14:textId="78B69093" w:rsidR="00E463CF" w:rsidRPr="00E463CF" w:rsidRDefault="00F900E1" w:rsidP="00E463CF">
            <w:pPr>
              <w:pStyle w:val="ItemDescription"/>
            </w:pPr>
            <w:r>
              <w:t>Complete.</w:t>
            </w:r>
          </w:p>
        </w:tc>
      </w:tr>
      <w:tr w:rsidR="00E463CF" w:rsidRPr="00E463CF" w14:paraId="0C5D3017" w14:textId="77777777" w:rsidTr="001B14CB">
        <w:trPr>
          <w:trHeight w:val="288"/>
        </w:trPr>
        <w:tc>
          <w:tcPr>
            <w:tcW w:w="1135" w:type="pct"/>
          </w:tcPr>
          <w:p w14:paraId="6F28FB0C" w14:textId="37CDBF48" w:rsidR="00E463CF" w:rsidRPr="00E463CF" w:rsidRDefault="00147297" w:rsidP="00E463CF">
            <w:pPr>
              <w:pStyle w:val="ItemDescription"/>
            </w:pPr>
            <w:r>
              <w:t>Discuss sensor options</w:t>
            </w:r>
          </w:p>
        </w:tc>
        <w:tc>
          <w:tcPr>
            <w:tcW w:w="1168" w:type="pct"/>
          </w:tcPr>
          <w:p w14:paraId="1233F98B" w14:textId="61C0BE79" w:rsidR="00E463CF" w:rsidRPr="00E463CF" w:rsidRDefault="00F900E1" w:rsidP="00E463CF">
            <w:pPr>
              <w:pStyle w:val="ItemDescription"/>
            </w:pPr>
            <w:r>
              <w:t>Rhys Gilmartin, Leigh McGuinness, Stephen Meehan</w:t>
            </w:r>
            <w:proofErr w:type="gramStart"/>
            <w:r>
              <w:t>, ,</w:t>
            </w:r>
            <w:proofErr w:type="gramEnd"/>
            <w:r>
              <w:t xml:space="preserve"> Abdul Rahman </w:t>
            </w:r>
            <w:proofErr w:type="spellStart"/>
            <w:r>
              <w:t>Saif</w:t>
            </w:r>
            <w:proofErr w:type="spellEnd"/>
            <w:r>
              <w:t xml:space="preserve"> al </w:t>
            </w:r>
            <w:proofErr w:type="spellStart"/>
            <w:r>
              <w:t>Adhubi</w:t>
            </w:r>
            <w:proofErr w:type="spellEnd"/>
            <w:r w:rsidRPr="00515252">
              <w:br/>
            </w:r>
          </w:p>
        </w:tc>
        <w:tc>
          <w:tcPr>
            <w:tcW w:w="899" w:type="pct"/>
          </w:tcPr>
          <w:p w14:paraId="6EF8F879" w14:textId="4D419E1A" w:rsidR="00E463CF" w:rsidRPr="00E463CF" w:rsidRDefault="00147297" w:rsidP="00E463CF">
            <w:pPr>
              <w:pStyle w:val="ItemDescription"/>
            </w:pPr>
            <w:r>
              <w:t>24/02/2021</w:t>
            </w:r>
          </w:p>
        </w:tc>
        <w:tc>
          <w:tcPr>
            <w:tcW w:w="1798" w:type="pct"/>
          </w:tcPr>
          <w:p w14:paraId="606135E3" w14:textId="01F87FCF" w:rsidR="00E463CF" w:rsidRPr="00E463CF" w:rsidRDefault="00147297" w:rsidP="00E463CF">
            <w:pPr>
              <w:pStyle w:val="ItemDescription"/>
            </w:pPr>
            <w:r>
              <w:t>In progress.</w:t>
            </w:r>
          </w:p>
        </w:tc>
      </w:tr>
      <w:tr w:rsidR="00E463CF" w:rsidRPr="00E463CF" w14:paraId="0F542D27" w14:textId="77777777" w:rsidTr="001B14CB">
        <w:trPr>
          <w:trHeight w:val="288"/>
        </w:trPr>
        <w:tc>
          <w:tcPr>
            <w:tcW w:w="1135" w:type="pct"/>
          </w:tcPr>
          <w:p w14:paraId="6E0AA809" w14:textId="7A717186" w:rsidR="00E463CF" w:rsidRPr="00E463CF" w:rsidRDefault="00E463CF" w:rsidP="00E463CF">
            <w:pPr>
              <w:pStyle w:val="ItemDescription"/>
            </w:pPr>
          </w:p>
        </w:tc>
        <w:tc>
          <w:tcPr>
            <w:tcW w:w="1168" w:type="pct"/>
          </w:tcPr>
          <w:p w14:paraId="29DD5EA0" w14:textId="58501891" w:rsidR="00E463CF" w:rsidRPr="00E463CF" w:rsidRDefault="00E463CF" w:rsidP="00E463CF">
            <w:pPr>
              <w:pStyle w:val="ItemDescription"/>
            </w:pPr>
          </w:p>
        </w:tc>
        <w:tc>
          <w:tcPr>
            <w:tcW w:w="899" w:type="pct"/>
          </w:tcPr>
          <w:p w14:paraId="2C83F59F" w14:textId="2A584F0F" w:rsidR="00E463CF" w:rsidRPr="00E463CF" w:rsidRDefault="00E463CF" w:rsidP="00E463CF">
            <w:pPr>
              <w:pStyle w:val="ItemDescription"/>
            </w:pPr>
          </w:p>
        </w:tc>
        <w:tc>
          <w:tcPr>
            <w:tcW w:w="1798" w:type="pct"/>
          </w:tcPr>
          <w:p w14:paraId="5D7291E7" w14:textId="3815BE2B" w:rsidR="00E463CF" w:rsidRPr="00E463CF" w:rsidRDefault="00E463CF" w:rsidP="00E463CF">
            <w:pPr>
              <w:pStyle w:val="ItemDescription"/>
            </w:pPr>
          </w:p>
        </w:tc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D1A9B" w14:textId="77777777" w:rsidR="00E20B57" w:rsidRDefault="00E20B57" w:rsidP="001E7D29">
      <w:pPr>
        <w:spacing w:after="0" w:line="240" w:lineRule="auto"/>
      </w:pPr>
      <w:r>
        <w:separator/>
      </w:r>
    </w:p>
  </w:endnote>
  <w:endnote w:type="continuationSeparator" w:id="0">
    <w:p w14:paraId="41A958F6" w14:textId="77777777" w:rsidR="00E20B57" w:rsidRDefault="00E20B5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6770A" w14:textId="77777777" w:rsidR="00E20B57" w:rsidRDefault="00E20B57" w:rsidP="001E7D29">
      <w:pPr>
        <w:spacing w:after="0" w:line="240" w:lineRule="auto"/>
      </w:pPr>
      <w:r>
        <w:separator/>
      </w:r>
    </w:p>
  </w:footnote>
  <w:footnote w:type="continuationSeparator" w:id="0">
    <w:p w14:paraId="53B882CE" w14:textId="77777777" w:rsidR="00E20B57" w:rsidRDefault="00E20B5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8FB9A6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47297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4BB1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355E9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B618C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271B"/>
    <w:rsid w:val="00A63D35"/>
    <w:rsid w:val="00A9231C"/>
    <w:rsid w:val="00AA0B0F"/>
    <w:rsid w:val="00AA2532"/>
    <w:rsid w:val="00AE1F88"/>
    <w:rsid w:val="00AE361F"/>
    <w:rsid w:val="00AE5370"/>
    <w:rsid w:val="00AE6F39"/>
    <w:rsid w:val="00AF026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31AB7"/>
    <w:rsid w:val="00D34BC4"/>
    <w:rsid w:val="00D4294F"/>
    <w:rsid w:val="00D50D23"/>
    <w:rsid w:val="00D512BB"/>
    <w:rsid w:val="00DA3B1A"/>
    <w:rsid w:val="00DC6078"/>
    <w:rsid w:val="00DC79AD"/>
    <w:rsid w:val="00DD2075"/>
    <w:rsid w:val="00DF2868"/>
    <w:rsid w:val="00E17712"/>
    <w:rsid w:val="00E20B57"/>
    <w:rsid w:val="00E463CF"/>
    <w:rsid w:val="00E557A0"/>
    <w:rsid w:val="00E63A34"/>
    <w:rsid w:val="00EF6435"/>
    <w:rsid w:val="00F10F6B"/>
    <w:rsid w:val="00F23697"/>
    <w:rsid w:val="00F36BB7"/>
    <w:rsid w:val="00F76079"/>
    <w:rsid w:val="00F87EAA"/>
    <w:rsid w:val="00F900E1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5F1BF4"/>
    <w:rsid w:val="00811153"/>
    <w:rsid w:val="00914E09"/>
    <w:rsid w:val="00A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921CC0570F4FB8BCD93CE15018E0A7">
    <w:name w:val="C8921CC0570F4FB8BCD93CE15018E0A7"/>
  </w:style>
  <w:style w:type="paragraph" w:customStyle="1" w:styleId="4E5D0F8D50C6408BA655DD01313CC7D7">
    <w:name w:val="4E5D0F8D50C6408BA655DD01313CC7D7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D76C017AE6B43B2985E66683F648C86">
    <w:name w:val="BD76C017AE6B43B2985E66683F648C86"/>
  </w:style>
  <w:style w:type="paragraph" w:customStyle="1" w:styleId="6FBC759252E64B229D8E0CF10BF89584">
    <w:name w:val="6FBC759252E64B229D8E0CF10BF89584"/>
  </w:style>
  <w:style w:type="paragraph" w:customStyle="1" w:styleId="F85507602F7840E5824538678CD13459">
    <w:name w:val="F85507602F7840E5824538678CD13459"/>
  </w:style>
  <w:style w:type="paragraph" w:customStyle="1" w:styleId="195A22E67B7841F89144888772473F1F">
    <w:name w:val="195A22E67B7841F89144888772473F1F"/>
  </w:style>
  <w:style w:type="paragraph" w:customStyle="1" w:styleId="9E5A8B632C4A45CEB5B502267AFF69D2">
    <w:name w:val="9E5A8B632C4A45CEB5B502267AFF69D2"/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94D7DF73B47B4464B5A7E650A4056AC1">
    <w:name w:val="94D7DF73B47B4464B5A7E650A4056AC1"/>
  </w:style>
  <w:style w:type="paragraph" w:customStyle="1" w:styleId="496EFFD3A1544094AE1712A326F3CDFA">
    <w:name w:val="496EFFD3A1544094AE1712A326F3CDFA"/>
  </w:style>
  <w:style w:type="paragraph" w:customStyle="1" w:styleId="A653096E4DC4474EA14DCB59F1A53EEE">
    <w:name w:val="A653096E4DC4474EA14DCB59F1A53EEE"/>
  </w:style>
  <w:style w:type="paragraph" w:customStyle="1" w:styleId="F9631A49BF1240588E16E451BDD481D6">
    <w:name w:val="F9631A49BF1240588E16E451BDD481D6"/>
  </w:style>
  <w:style w:type="paragraph" w:customStyle="1" w:styleId="6EB94EF365AD44E7BDB590E5939DE4C8">
    <w:name w:val="6EB94EF365AD44E7BDB590E5939DE4C8"/>
  </w:style>
  <w:style w:type="paragraph" w:customStyle="1" w:styleId="A45B52363B7C49BA85D51ABD52D39482">
    <w:name w:val="A45B52363B7C49BA85D51ABD52D39482"/>
  </w:style>
  <w:style w:type="paragraph" w:customStyle="1" w:styleId="D51F3C35CA1247F8B4A99CFBAD743FB7">
    <w:name w:val="D51F3C35CA1247F8B4A99CFBAD743FB7"/>
  </w:style>
  <w:style w:type="paragraph" w:customStyle="1" w:styleId="A29A3C196B364F959542E5A415F59CDA">
    <w:name w:val="A29A3C196B364F959542E5A415F59CDA"/>
  </w:style>
  <w:style w:type="paragraph" w:customStyle="1" w:styleId="778591AF06674610A364B0019FD78177">
    <w:name w:val="778591AF06674610A364B0019FD78177"/>
  </w:style>
  <w:style w:type="paragraph" w:customStyle="1" w:styleId="C37EF7F3B0F44000B5D1C99AE827FE7E">
    <w:name w:val="C37EF7F3B0F44000B5D1C99AE827FE7E"/>
  </w:style>
  <w:style w:type="paragraph" w:customStyle="1" w:styleId="4F591E3D55254F2194D51964C0411D54">
    <w:name w:val="4F591E3D55254F2194D51964C0411D54"/>
  </w:style>
  <w:style w:type="paragraph" w:customStyle="1" w:styleId="BD101448CA924485B42EE55A16675B6A">
    <w:name w:val="BD101448CA924485B42EE55A16675B6A"/>
  </w:style>
  <w:style w:type="paragraph" w:customStyle="1" w:styleId="5BA4221DD6F04722A83CEDD31A6515C3">
    <w:name w:val="5BA4221DD6F04722A83CEDD31A6515C3"/>
  </w:style>
  <w:style w:type="paragraph" w:customStyle="1" w:styleId="5DB98CD9C0EB427790E1FE1066422BA4">
    <w:name w:val="5DB98CD9C0EB427790E1FE1066422BA4"/>
  </w:style>
  <w:style w:type="paragraph" w:customStyle="1" w:styleId="254CF5F34F4F48D38A4CF1CDBD47B5F0">
    <w:name w:val="254CF5F34F4F48D38A4CF1CDBD47B5F0"/>
  </w:style>
  <w:style w:type="paragraph" w:customStyle="1" w:styleId="E839FAE68918484F97973A9E8BAB1E01">
    <w:name w:val="E839FAE68918484F97973A9E8BAB1E01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2021-02-24T21:37:00Z</dcterms:created>
  <dcterms:modified xsi:type="dcterms:W3CDTF">2021-02-24T21:37:00Z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