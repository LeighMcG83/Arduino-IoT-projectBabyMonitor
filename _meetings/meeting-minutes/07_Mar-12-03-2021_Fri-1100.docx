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C96F" w14:textId="77777777"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7394F6F2" wp14:editId="34D29A1A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42B8455E" w14:textId="52C54748" w:rsidR="00A3439E" w:rsidRPr="009B618C" w:rsidRDefault="009B618C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>IoT Minor Project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4F6F2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" filled="f" strokecolor="black [3213]" strokeweight="3pt">
                <v:stroke miterlimit="4"/>
                <v:textbox style="mso-fit-shape-to-text:t" inset="1.5pt,1.5pt,1.5pt,1.5pt">
                  <w:txbxContent>
                    <w:p w14:paraId="42B8455E" w14:textId="52C54748" w:rsidR="00A3439E" w:rsidRPr="009B618C" w:rsidRDefault="009B618C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GB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>IoT Minor Project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65322F" w14:textId="306B6F7C" w:rsidR="00D4294F" w:rsidRPr="00875D51" w:rsidRDefault="00D4294F" w:rsidP="00D4294F">
      <w:pPr>
        <w:pStyle w:val="Heading1"/>
      </w:pPr>
      <w:r>
        <w:t>Project : Baby Monitor</w:t>
      </w:r>
    </w:p>
    <w:p w14:paraId="288364CC" w14:textId="77777777" w:rsidR="00275260" w:rsidRPr="00875D51" w:rsidRDefault="00FA59C3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C8921CC0570F4FB8BCD93CE15018E0A7"/>
          </w:placeholder>
          <w:temporary/>
          <w:showingPlcHdr/>
          <w15:appearance w15:val="hidden"/>
        </w:sdtPr>
        <w:sdtEndPr/>
        <w:sdtContent>
          <w:r w:rsidR="00275260" w:rsidRPr="00875D51">
            <w:t>Meeting minutes</w:t>
          </w:r>
        </w:sdtContent>
      </w:sdt>
    </w:p>
    <w:p w14:paraId="53BEAECA" w14:textId="04B777EA" w:rsidR="00554276" w:rsidRPr="00515252" w:rsidRDefault="00A3439E" w:rsidP="009B618C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9B618C">
        <w:t>Online – MS Teams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A97C0C">
        <w:t>12/03/2021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B618C">
        <w:t>Rhys Gilmartin, Leigh McGuinness, Stephen Meehan</w:t>
      </w:r>
      <w:proofErr w:type="gramStart"/>
      <w:r w:rsidR="009B618C">
        <w:t>, ,</w:t>
      </w:r>
      <w:proofErr w:type="gramEnd"/>
      <w:r w:rsidR="009B618C">
        <w:t xml:space="preserve"> Abdul Rahman Saif al Adhubi</w:t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A97C0C">
        <w:rPr>
          <w:rStyle w:val="Strong"/>
          <w:rFonts w:asciiTheme="majorHAnsi" w:eastAsiaTheme="majorEastAsia" w:hAnsiTheme="majorHAnsi"/>
          <w:b w:val="0"/>
          <w:bCs w:val="0"/>
        </w:rPr>
        <w:t>11:00-12:30</w:t>
      </w:r>
    </w:p>
    <w:p w14:paraId="55445C90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3A9FF0B5" w14:textId="08C7B763" w:rsidR="00875D51" w:rsidRDefault="00A97C0C" w:rsidP="00875D51">
      <w:pPr>
        <w:pStyle w:val="ListNumber"/>
      </w:pPr>
      <w:r>
        <w:t>Review the work for the report that was assigned to each member of our team.</w:t>
      </w:r>
    </w:p>
    <w:p w14:paraId="24E214EA" w14:textId="7A871878" w:rsidR="00875D51" w:rsidRDefault="00A97C0C" w:rsidP="00875D51">
      <w:pPr>
        <w:pStyle w:val="ListNumber"/>
      </w:pPr>
      <w:r>
        <w:t>Review the usability of our code and make sure our code does exactly what we want it to do. With regards to counters etc.</w:t>
      </w:r>
    </w:p>
    <w:p w14:paraId="10492196" w14:textId="3EFDA72E" w:rsidR="00875D51" w:rsidRDefault="00A97C0C" w:rsidP="00875D51">
      <w:pPr>
        <w:pStyle w:val="ListNumber"/>
      </w:pPr>
      <w:r>
        <w:t>Organize who is going to go into the IT to collect the missing PIR sensor we need for our project.</w:t>
      </w:r>
    </w:p>
    <w:p w14:paraId="554C39F3" w14:textId="3D7AA33A" w:rsidR="00875D51" w:rsidRDefault="00A97C0C" w:rsidP="00A97C0C">
      <w:pPr>
        <w:pStyle w:val="ListNumber"/>
      </w:pPr>
      <w:r>
        <w:t>Organize who is going to collect the toy cot we will use for our presentation.</w:t>
      </w: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9"/>
        <w:gridCol w:w="1871"/>
        <w:gridCol w:w="1440"/>
        <w:gridCol w:w="2881"/>
      </w:tblGrid>
      <w:tr w:rsidR="00875D51" w14:paraId="23CE70AF" w14:textId="77777777" w:rsidTr="00875D51">
        <w:trPr>
          <w:trHeight w:val="459"/>
        </w:trPr>
        <w:tc>
          <w:tcPr>
            <w:tcW w:w="1135" w:type="pct"/>
            <w:tcBorders>
              <w:top w:val="single" w:sz="18" w:space="0" w:color="44546A" w:themeColor="text2"/>
            </w:tcBorders>
            <w:vAlign w:val="center"/>
          </w:tcPr>
          <w:p w14:paraId="6857F48B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1168" w:type="pct"/>
            <w:tcBorders>
              <w:top w:val="single" w:sz="18" w:space="0" w:color="44546A" w:themeColor="text2"/>
            </w:tcBorders>
            <w:vAlign w:val="center"/>
          </w:tcPr>
          <w:p w14:paraId="114D6D76" w14:textId="77777777"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99" w:type="pct"/>
            <w:tcBorders>
              <w:top w:val="single" w:sz="18" w:space="0" w:color="44546A" w:themeColor="text2"/>
            </w:tcBorders>
            <w:vAlign w:val="center"/>
          </w:tcPr>
          <w:p w14:paraId="626D1019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798" w:type="pct"/>
            <w:tcBorders>
              <w:top w:val="single" w:sz="18" w:space="0" w:color="44546A" w:themeColor="text2"/>
            </w:tcBorders>
            <w:vAlign w:val="center"/>
          </w:tcPr>
          <w:p w14:paraId="0D0F6CD2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Status</w:t>
            </w:r>
          </w:p>
        </w:tc>
      </w:tr>
      <w:tr w:rsidR="00875D51" w14:paraId="0A670F54" w14:textId="77777777" w:rsidTr="00875D51">
        <w:trPr>
          <w:trHeight w:val="288"/>
        </w:trPr>
        <w:tc>
          <w:tcPr>
            <w:tcW w:w="1135" w:type="pct"/>
          </w:tcPr>
          <w:p w14:paraId="41C5AC7C" w14:textId="2AC90D0F" w:rsidR="00875D51" w:rsidRDefault="00A97C0C" w:rsidP="001B14CB">
            <w:pPr>
              <w:pStyle w:val="ItemDescription"/>
            </w:pPr>
            <w:r>
              <w:t>Review the work for the report that was assigned to each member.</w:t>
            </w:r>
          </w:p>
        </w:tc>
        <w:tc>
          <w:tcPr>
            <w:tcW w:w="1168" w:type="pct"/>
          </w:tcPr>
          <w:p w14:paraId="5776F2C1" w14:textId="22726AD9" w:rsidR="00875D51" w:rsidRPr="00E21240" w:rsidRDefault="00A97C0C" w:rsidP="001B14CB">
            <w:pPr>
              <w:pStyle w:val="ItemDescription"/>
            </w:pPr>
            <w:r>
              <w:t xml:space="preserve">Rhys, Leigh, </w:t>
            </w:r>
            <w:proofErr w:type="gramStart"/>
            <w:r>
              <w:t>Abdul</w:t>
            </w:r>
            <w:proofErr w:type="gramEnd"/>
            <w:r>
              <w:t xml:space="preserve"> and Stephen.</w:t>
            </w:r>
          </w:p>
        </w:tc>
        <w:tc>
          <w:tcPr>
            <w:tcW w:w="899" w:type="pct"/>
          </w:tcPr>
          <w:p w14:paraId="094BAA90" w14:textId="2EF3B22F" w:rsidR="00875D51" w:rsidRDefault="00A97C0C" w:rsidP="001B14CB">
            <w:pPr>
              <w:pStyle w:val="ItemDescription"/>
            </w:pPr>
            <w:r>
              <w:t>12/03/2021</w:t>
            </w:r>
          </w:p>
        </w:tc>
        <w:tc>
          <w:tcPr>
            <w:tcW w:w="1798" w:type="pct"/>
          </w:tcPr>
          <w:p w14:paraId="36DAFEA0" w14:textId="4366F49F" w:rsidR="00875D51" w:rsidRDefault="00A97C0C" w:rsidP="001B14CB">
            <w:pPr>
              <w:pStyle w:val="ItemDescription"/>
            </w:pPr>
            <w:r>
              <w:t>Completed.</w:t>
            </w:r>
          </w:p>
        </w:tc>
      </w:tr>
      <w:tr w:rsidR="00E463CF" w:rsidRPr="00E463CF" w14:paraId="6A0945F5" w14:textId="77777777" w:rsidTr="001B14CB">
        <w:trPr>
          <w:trHeight w:val="288"/>
        </w:trPr>
        <w:tc>
          <w:tcPr>
            <w:tcW w:w="1135" w:type="pct"/>
          </w:tcPr>
          <w:p w14:paraId="2EC3BCC5" w14:textId="30ACAB2F" w:rsidR="00E463CF" w:rsidRPr="00E463CF" w:rsidRDefault="00A97C0C" w:rsidP="00E463CF">
            <w:pPr>
              <w:pStyle w:val="ItemDescription"/>
            </w:pPr>
            <w:r>
              <w:t>Review usability of our code and make sure our code does exactly what we want it to do.</w:t>
            </w:r>
          </w:p>
        </w:tc>
        <w:tc>
          <w:tcPr>
            <w:tcW w:w="1168" w:type="pct"/>
          </w:tcPr>
          <w:p w14:paraId="262D8E56" w14:textId="0AB16CA4" w:rsidR="00E463CF" w:rsidRPr="00E463CF" w:rsidRDefault="00A97C0C" w:rsidP="00E463CF">
            <w:pPr>
              <w:pStyle w:val="ItemDescription"/>
            </w:pPr>
            <w:r>
              <w:t xml:space="preserve">Rhys, Leigh, </w:t>
            </w:r>
            <w:proofErr w:type="gramStart"/>
            <w:r>
              <w:t>Abdul</w:t>
            </w:r>
            <w:proofErr w:type="gramEnd"/>
            <w:r>
              <w:t xml:space="preserve"> and Stephen.</w:t>
            </w:r>
          </w:p>
        </w:tc>
        <w:tc>
          <w:tcPr>
            <w:tcW w:w="899" w:type="pct"/>
          </w:tcPr>
          <w:p w14:paraId="3CBA38A2" w14:textId="5DE44001" w:rsidR="00E463CF" w:rsidRPr="00E463CF" w:rsidRDefault="00A97C0C" w:rsidP="00E463CF">
            <w:pPr>
              <w:pStyle w:val="ItemDescription"/>
            </w:pPr>
            <w:r>
              <w:t>12/03/2021</w:t>
            </w:r>
          </w:p>
        </w:tc>
        <w:tc>
          <w:tcPr>
            <w:tcW w:w="1798" w:type="pct"/>
          </w:tcPr>
          <w:p w14:paraId="4F1B6BF4" w14:textId="3C5D214D" w:rsidR="00E463CF" w:rsidRPr="00E463CF" w:rsidRDefault="00A97C0C" w:rsidP="00E463CF">
            <w:pPr>
              <w:pStyle w:val="ItemDescription"/>
            </w:pPr>
            <w:r>
              <w:t>Completed.</w:t>
            </w:r>
          </w:p>
        </w:tc>
      </w:tr>
      <w:tr w:rsidR="00E463CF" w:rsidRPr="00E463CF" w14:paraId="3D7C933A" w14:textId="77777777" w:rsidTr="001B14CB">
        <w:trPr>
          <w:trHeight w:val="288"/>
        </w:trPr>
        <w:tc>
          <w:tcPr>
            <w:tcW w:w="1135" w:type="pct"/>
          </w:tcPr>
          <w:p w14:paraId="00CDAB70" w14:textId="664AFF90" w:rsidR="00E463CF" w:rsidRPr="00E463CF" w:rsidRDefault="00A97C0C" w:rsidP="00E463CF">
            <w:pPr>
              <w:pStyle w:val="ItemDescription"/>
            </w:pPr>
            <w:r>
              <w:t xml:space="preserve">Organize who is going to go into the IT to collect the missing PIR </w:t>
            </w:r>
            <w:r>
              <w:lastRenderedPageBreak/>
              <w:t>sensor we need for out project.</w:t>
            </w:r>
          </w:p>
        </w:tc>
        <w:tc>
          <w:tcPr>
            <w:tcW w:w="1168" w:type="pct"/>
          </w:tcPr>
          <w:p w14:paraId="6D369C96" w14:textId="55EDD33E" w:rsidR="00E463CF" w:rsidRPr="00E463CF" w:rsidRDefault="00A97C0C" w:rsidP="00E463CF">
            <w:pPr>
              <w:pStyle w:val="ItemDescription"/>
            </w:pPr>
            <w:r>
              <w:lastRenderedPageBreak/>
              <w:t xml:space="preserve">Rhys, Leigh, </w:t>
            </w:r>
            <w:proofErr w:type="gramStart"/>
            <w:r>
              <w:t>Abdul</w:t>
            </w:r>
            <w:proofErr w:type="gramEnd"/>
            <w:r>
              <w:t xml:space="preserve"> and Stephen.</w:t>
            </w:r>
          </w:p>
        </w:tc>
        <w:tc>
          <w:tcPr>
            <w:tcW w:w="899" w:type="pct"/>
          </w:tcPr>
          <w:p w14:paraId="63220979" w14:textId="5B6253B7" w:rsidR="00E463CF" w:rsidRPr="00E463CF" w:rsidRDefault="00A97C0C" w:rsidP="00E463CF">
            <w:pPr>
              <w:pStyle w:val="ItemDescription"/>
            </w:pPr>
            <w:r>
              <w:t>12/03/2021</w:t>
            </w:r>
          </w:p>
        </w:tc>
        <w:tc>
          <w:tcPr>
            <w:tcW w:w="1798" w:type="pct"/>
          </w:tcPr>
          <w:p w14:paraId="2BD24A63" w14:textId="08323F14" w:rsidR="00E463CF" w:rsidRPr="00E463CF" w:rsidRDefault="00A97C0C" w:rsidP="00E463CF">
            <w:pPr>
              <w:pStyle w:val="ItemDescription"/>
            </w:pPr>
            <w:r>
              <w:t>Completed.</w:t>
            </w:r>
          </w:p>
        </w:tc>
      </w:tr>
      <w:tr w:rsidR="00E463CF" w:rsidRPr="00E463CF" w14:paraId="0C5D3017" w14:textId="77777777" w:rsidTr="001B14CB">
        <w:trPr>
          <w:trHeight w:val="288"/>
        </w:trPr>
        <w:tc>
          <w:tcPr>
            <w:tcW w:w="1135" w:type="pct"/>
          </w:tcPr>
          <w:p w14:paraId="6F28FB0C" w14:textId="29293B41" w:rsidR="00E463CF" w:rsidRPr="00E463CF" w:rsidRDefault="00A97C0C" w:rsidP="00E463CF">
            <w:pPr>
              <w:pStyle w:val="ItemDescription"/>
            </w:pPr>
            <w:r>
              <w:t>Organize who is going to collect the toy cot we will use for our presentation.</w:t>
            </w:r>
          </w:p>
        </w:tc>
        <w:tc>
          <w:tcPr>
            <w:tcW w:w="1168" w:type="pct"/>
          </w:tcPr>
          <w:p w14:paraId="1233F98B" w14:textId="383ABC0D" w:rsidR="00E463CF" w:rsidRPr="00E463CF" w:rsidRDefault="00A97C0C" w:rsidP="00E463CF">
            <w:pPr>
              <w:pStyle w:val="ItemDescription"/>
            </w:pPr>
            <w:r>
              <w:t xml:space="preserve">Rhys, Leigh, </w:t>
            </w:r>
            <w:proofErr w:type="gramStart"/>
            <w:r>
              <w:t>Abdul</w:t>
            </w:r>
            <w:proofErr w:type="gramEnd"/>
            <w:r>
              <w:t xml:space="preserve"> and Stephen.</w:t>
            </w:r>
          </w:p>
        </w:tc>
        <w:tc>
          <w:tcPr>
            <w:tcW w:w="899" w:type="pct"/>
          </w:tcPr>
          <w:p w14:paraId="6EF8F879" w14:textId="154D9326" w:rsidR="00E463CF" w:rsidRPr="00E463CF" w:rsidRDefault="00A97C0C" w:rsidP="00E463CF">
            <w:pPr>
              <w:pStyle w:val="ItemDescription"/>
            </w:pPr>
            <w:r>
              <w:t>12/03/2021</w:t>
            </w:r>
          </w:p>
        </w:tc>
        <w:tc>
          <w:tcPr>
            <w:tcW w:w="1798" w:type="pct"/>
          </w:tcPr>
          <w:p w14:paraId="606135E3" w14:textId="7A5EB8E8" w:rsidR="00E463CF" w:rsidRPr="00E463CF" w:rsidRDefault="00A97C0C" w:rsidP="00E463CF">
            <w:pPr>
              <w:pStyle w:val="ItemDescription"/>
            </w:pPr>
            <w:r>
              <w:t>Completed.</w:t>
            </w:r>
          </w:p>
        </w:tc>
      </w:tr>
      <w:tr w:rsidR="00E463CF" w:rsidRPr="00E463CF" w14:paraId="0F542D27" w14:textId="77777777" w:rsidTr="001B14CB">
        <w:trPr>
          <w:trHeight w:val="288"/>
        </w:trPr>
        <w:tc>
          <w:tcPr>
            <w:tcW w:w="1135" w:type="pct"/>
          </w:tcPr>
          <w:p w14:paraId="6E0AA809" w14:textId="2713936C" w:rsidR="00E463CF" w:rsidRPr="00E463CF" w:rsidRDefault="00E463CF" w:rsidP="00E463CF">
            <w:pPr>
              <w:pStyle w:val="ItemDescription"/>
            </w:pPr>
          </w:p>
        </w:tc>
        <w:tc>
          <w:tcPr>
            <w:tcW w:w="1168" w:type="pct"/>
          </w:tcPr>
          <w:p w14:paraId="29DD5EA0" w14:textId="75550D12" w:rsidR="00E463CF" w:rsidRPr="00E463CF" w:rsidRDefault="00E463CF" w:rsidP="00E463CF">
            <w:pPr>
              <w:pStyle w:val="ItemDescription"/>
            </w:pPr>
          </w:p>
        </w:tc>
        <w:tc>
          <w:tcPr>
            <w:tcW w:w="899" w:type="pct"/>
          </w:tcPr>
          <w:p w14:paraId="2C83F59F" w14:textId="5565B15B" w:rsidR="00E463CF" w:rsidRPr="00E463CF" w:rsidRDefault="00E463CF" w:rsidP="00E463CF">
            <w:pPr>
              <w:pStyle w:val="ItemDescription"/>
            </w:pPr>
          </w:p>
        </w:tc>
        <w:tc>
          <w:tcPr>
            <w:tcW w:w="1798" w:type="pct"/>
          </w:tcPr>
          <w:p w14:paraId="5D7291E7" w14:textId="301093A0" w:rsidR="00E463CF" w:rsidRPr="00E463CF" w:rsidRDefault="00E463CF" w:rsidP="00E463CF">
            <w:pPr>
              <w:pStyle w:val="ItemDescription"/>
            </w:pPr>
          </w:p>
        </w:tc>
      </w:tr>
    </w:tbl>
    <w:p w14:paraId="2B54E9AA" w14:textId="77777777" w:rsidR="00875D51" w:rsidRDefault="00875D51" w:rsidP="00875D51"/>
    <w:sectPr w:rsidR="00875D51" w:rsidSect="0033728F">
      <w:headerReference w:type="default" r:id="rId11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1B165" w14:textId="77777777" w:rsidR="00FA59C3" w:rsidRDefault="00FA59C3" w:rsidP="001E7D29">
      <w:pPr>
        <w:spacing w:after="0" w:line="240" w:lineRule="auto"/>
      </w:pPr>
      <w:r>
        <w:separator/>
      </w:r>
    </w:p>
  </w:endnote>
  <w:endnote w:type="continuationSeparator" w:id="0">
    <w:p w14:paraId="5866D701" w14:textId="77777777" w:rsidR="00FA59C3" w:rsidRDefault="00FA59C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A2783" w14:textId="77777777" w:rsidR="00FA59C3" w:rsidRDefault="00FA59C3" w:rsidP="001E7D29">
      <w:pPr>
        <w:spacing w:after="0" w:line="240" w:lineRule="auto"/>
      </w:pPr>
      <w:r>
        <w:separator/>
      </w:r>
    </w:p>
  </w:footnote>
  <w:footnote w:type="continuationSeparator" w:id="0">
    <w:p w14:paraId="4E49EC72" w14:textId="77777777" w:rsidR="00FA59C3" w:rsidRDefault="00FA59C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1AA3D" w14:textId="77777777" w:rsidR="000F4987" w:rsidRPr="004230D9" w:rsidRDefault="00875D51">
    <w:pPr>
      <w:pStyle w:val="Header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C45E61" wp14:editId="5165A00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38FB9A6" id="Group 1" o:spid="_x0000_s1026" alt="&quot;&quot;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C"/>
    <w:rsid w:val="0000418E"/>
    <w:rsid w:val="00016839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E4BB1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B618C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7C0C"/>
    <w:rsid w:val="00AA0B0F"/>
    <w:rsid w:val="00AA2532"/>
    <w:rsid w:val="00AB645A"/>
    <w:rsid w:val="00AE1F88"/>
    <w:rsid w:val="00AE361F"/>
    <w:rsid w:val="00AE5370"/>
    <w:rsid w:val="00AE6F39"/>
    <w:rsid w:val="00AF026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31AB7"/>
    <w:rsid w:val="00D34BC4"/>
    <w:rsid w:val="00D4294F"/>
    <w:rsid w:val="00D50D23"/>
    <w:rsid w:val="00D512BB"/>
    <w:rsid w:val="00DA3B1A"/>
    <w:rsid w:val="00DC6078"/>
    <w:rsid w:val="00DC79AD"/>
    <w:rsid w:val="00DD2075"/>
    <w:rsid w:val="00DF2868"/>
    <w:rsid w:val="00E17712"/>
    <w:rsid w:val="00E463CF"/>
    <w:rsid w:val="00E557A0"/>
    <w:rsid w:val="00EF6435"/>
    <w:rsid w:val="00F10F6B"/>
    <w:rsid w:val="00F23697"/>
    <w:rsid w:val="00F36BB7"/>
    <w:rsid w:val="00F76079"/>
    <w:rsid w:val="00F87EAA"/>
    <w:rsid w:val="00F92B25"/>
    <w:rsid w:val="00FA59C3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CC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4294F"/>
    <w:rPr>
      <w:rFonts w:asciiTheme="majorHAnsi" w:hAnsiTheme="majorHAnsi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guinness86\AppData\Roaming\Microsoft\Templates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921CC0570F4FB8BCD93CE15018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8355-A19B-49FC-B7FC-AB09B568599F}"/>
      </w:docPartPr>
      <w:docPartBody>
        <w:p w:rsidR="00914E09" w:rsidRDefault="00AE59A8">
          <w:pPr>
            <w:pStyle w:val="C8921CC0570F4FB8BCD93CE15018E0A7"/>
          </w:pPr>
          <w:r w:rsidRPr="00875D51"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8"/>
    <w:rsid w:val="00556EDA"/>
    <w:rsid w:val="005F1BF4"/>
    <w:rsid w:val="00914E09"/>
    <w:rsid w:val="00A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921CC0570F4FB8BCD93CE15018E0A7">
    <w:name w:val="C8921CC0570F4FB8BCD93CE15018E0A7"/>
  </w:style>
  <w:style w:type="paragraph" w:customStyle="1" w:styleId="4E5D0F8D50C6408BA655DD01313CC7D7">
    <w:name w:val="4E5D0F8D50C6408BA655DD01313CC7D7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BD76C017AE6B43B2985E66683F648C86">
    <w:name w:val="BD76C017AE6B43B2985E66683F648C86"/>
  </w:style>
  <w:style w:type="paragraph" w:customStyle="1" w:styleId="6FBC759252E64B229D8E0CF10BF89584">
    <w:name w:val="6FBC759252E64B229D8E0CF10BF89584"/>
  </w:style>
  <w:style w:type="paragraph" w:customStyle="1" w:styleId="F85507602F7840E5824538678CD13459">
    <w:name w:val="F85507602F7840E5824538678CD13459"/>
  </w:style>
  <w:style w:type="paragraph" w:customStyle="1" w:styleId="195A22E67B7841F89144888772473F1F">
    <w:name w:val="195A22E67B7841F89144888772473F1F"/>
  </w:style>
  <w:style w:type="paragraph" w:customStyle="1" w:styleId="9E5A8B632C4A45CEB5B502267AFF69D2">
    <w:name w:val="9E5A8B632C4A45CEB5B502267AFF69D2"/>
  </w:style>
  <w:style w:type="paragraph" w:customStyle="1" w:styleId="A06CF771B86648489154C4835BC5C077">
    <w:name w:val="A06CF771B86648489154C4835BC5C077"/>
  </w:style>
  <w:style w:type="paragraph" w:customStyle="1" w:styleId="487ECEFA76E04C01830189453C578092">
    <w:name w:val="487ECEFA76E04C01830189453C578092"/>
  </w:style>
  <w:style w:type="paragraph" w:customStyle="1" w:styleId="94D7DF73B47B4464B5A7E650A4056AC1">
    <w:name w:val="94D7DF73B47B4464B5A7E650A4056AC1"/>
  </w:style>
  <w:style w:type="paragraph" w:customStyle="1" w:styleId="496EFFD3A1544094AE1712A326F3CDFA">
    <w:name w:val="496EFFD3A1544094AE1712A326F3CDFA"/>
  </w:style>
  <w:style w:type="paragraph" w:customStyle="1" w:styleId="A653096E4DC4474EA14DCB59F1A53EEE">
    <w:name w:val="A653096E4DC4474EA14DCB59F1A53EEE"/>
  </w:style>
  <w:style w:type="paragraph" w:customStyle="1" w:styleId="F9631A49BF1240588E16E451BDD481D6">
    <w:name w:val="F9631A49BF1240588E16E451BDD481D6"/>
  </w:style>
  <w:style w:type="paragraph" w:customStyle="1" w:styleId="6EB94EF365AD44E7BDB590E5939DE4C8">
    <w:name w:val="6EB94EF365AD44E7BDB590E5939DE4C8"/>
  </w:style>
  <w:style w:type="paragraph" w:customStyle="1" w:styleId="A45B52363B7C49BA85D51ABD52D39482">
    <w:name w:val="A45B52363B7C49BA85D51ABD52D39482"/>
  </w:style>
  <w:style w:type="paragraph" w:customStyle="1" w:styleId="D51F3C35CA1247F8B4A99CFBAD743FB7">
    <w:name w:val="D51F3C35CA1247F8B4A99CFBAD743FB7"/>
  </w:style>
  <w:style w:type="paragraph" w:customStyle="1" w:styleId="A29A3C196B364F959542E5A415F59CDA">
    <w:name w:val="A29A3C196B364F959542E5A415F59CDA"/>
  </w:style>
  <w:style w:type="paragraph" w:customStyle="1" w:styleId="778591AF06674610A364B0019FD78177">
    <w:name w:val="778591AF06674610A364B0019FD78177"/>
  </w:style>
  <w:style w:type="paragraph" w:customStyle="1" w:styleId="C37EF7F3B0F44000B5D1C99AE827FE7E">
    <w:name w:val="C37EF7F3B0F44000B5D1C99AE827FE7E"/>
  </w:style>
  <w:style w:type="paragraph" w:customStyle="1" w:styleId="4F591E3D55254F2194D51964C0411D54">
    <w:name w:val="4F591E3D55254F2194D51964C0411D54"/>
  </w:style>
  <w:style w:type="paragraph" w:customStyle="1" w:styleId="BD101448CA924485B42EE55A16675B6A">
    <w:name w:val="BD101448CA924485B42EE55A16675B6A"/>
  </w:style>
  <w:style w:type="paragraph" w:customStyle="1" w:styleId="5BA4221DD6F04722A83CEDD31A6515C3">
    <w:name w:val="5BA4221DD6F04722A83CEDD31A6515C3"/>
  </w:style>
  <w:style w:type="paragraph" w:customStyle="1" w:styleId="5DB98CD9C0EB427790E1FE1066422BA4">
    <w:name w:val="5DB98CD9C0EB427790E1FE1066422BA4"/>
  </w:style>
  <w:style w:type="paragraph" w:customStyle="1" w:styleId="254CF5F34F4F48D38A4CF1CDBD47B5F0">
    <w:name w:val="254CF5F34F4F48D38A4CF1CDBD47B5F0"/>
  </w:style>
  <w:style w:type="paragraph" w:customStyle="1" w:styleId="E839FAE68918484F97973A9E8BAB1E01">
    <w:name w:val="E839FAE68918484F97973A9E8BAB1E01"/>
  </w:style>
  <w:style w:type="paragraph" w:customStyle="1" w:styleId="9A3FDFB409DB43A4BE77A7E8AB90FB04">
    <w:name w:val="9A3FDFB409DB43A4BE77A7E8AB90FB04"/>
  </w:style>
  <w:style w:type="paragraph" w:customStyle="1" w:styleId="F420A924D1344C02B8DC3FDFF33317B4">
    <w:name w:val="F420A924D1344C02B8DC3FDFF33317B4"/>
  </w:style>
  <w:style w:type="paragraph" w:customStyle="1" w:styleId="CA26834F09014CBCB91643356020B09E">
    <w:name w:val="CA26834F09014CBCB91643356020B09E"/>
  </w:style>
  <w:style w:type="paragraph" w:customStyle="1" w:styleId="EC68F46B2E4144A79DBFB14FC719B1E2">
    <w:name w:val="EC68F46B2E4144A79DBFB14FC719B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2021-03-12T12:37:00Z</dcterms:created>
  <dcterms:modified xsi:type="dcterms:W3CDTF">2021-03-12T12:37:00Z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