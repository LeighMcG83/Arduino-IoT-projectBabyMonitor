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A33F6E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6E3B12C4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3C6C2B">
        <w:t>20/02/2021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Meehan, ,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3C6C2B">
        <w:rPr>
          <w:rStyle w:val="Strong"/>
          <w:rFonts w:asciiTheme="majorHAnsi" w:eastAsiaTheme="majorEastAsia" w:hAnsiTheme="majorHAnsi"/>
          <w:b w:val="0"/>
          <w:bCs w:val="0"/>
        </w:rPr>
        <w:t xml:space="preserve">1:00pm 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1132AC6E" w:rsidR="00875D51" w:rsidRDefault="00B10C6F" w:rsidP="00875D51">
      <w:pPr>
        <w:pStyle w:val="ListNumber"/>
      </w:pPr>
      <w:r>
        <w:t xml:space="preserve">Picking the questions for the </w:t>
      </w:r>
      <w:r w:rsidR="0014582A">
        <w:t>survey.</w:t>
      </w:r>
    </w:p>
    <w:p w14:paraId="24E214EA" w14:textId="03658002" w:rsidR="00875D51" w:rsidRDefault="006B0202" w:rsidP="00875D51">
      <w:pPr>
        <w:pStyle w:val="ListNumber"/>
      </w:pPr>
      <w:r>
        <w:t>Evaluate survey research.</w:t>
      </w:r>
    </w:p>
    <w:p w14:paraId="10492196" w14:textId="74C9B295" w:rsidR="00875D51" w:rsidRDefault="00B10C6F" w:rsidP="00875D51">
      <w:pPr>
        <w:pStyle w:val="ListNumber"/>
      </w:pPr>
      <w:r>
        <w:t xml:space="preserve">sketch our project to have a better idea about what we are going to </w:t>
      </w:r>
      <w:r w:rsidR="006B0202">
        <w:t>make</w:t>
      </w:r>
      <w:r w:rsidR="00EF4B44">
        <w:t xml:space="preserve"> using Fritzing</w:t>
      </w:r>
      <w:r w:rsidR="006B0202">
        <w:t>.</w:t>
      </w:r>
    </w:p>
    <w:sdt>
      <w:sdtPr>
        <w:id w:val="-2010592766"/>
        <w:placeholder>
          <w:docPart w:val="5E6BCD0B07974C48B5E2AEC857A3DEF4"/>
        </w:placeholder>
        <w:temporary/>
        <w:showingPlcHdr/>
        <w15:appearance w15:val="hidden"/>
      </w:sdtPr>
      <w:sdtContent>
        <w:p w14:paraId="609A4365" w14:textId="6AEF6D15" w:rsidR="00875D51" w:rsidRDefault="00F26546" w:rsidP="00F26546">
          <w:pPr>
            <w:pStyle w:val="ListNumber"/>
          </w:pPr>
          <w:r w:rsidRPr="00133C8A">
            <w:t>[Agenda item]</w:t>
          </w:r>
        </w:p>
      </w:sdtContent>
    </w:sdt>
    <w:sdt>
      <w:sdtPr>
        <w:id w:val="1289011529"/>
        <w:placeholder>
          <w:docPart w:val="A06CF771B86648489154C4835BC5C077"/>
        </w:placeholder>
        <w:temporary/>
        <w:showingPlcHdr/>
        <w15:appearance w15:val="hidden"/>
      </w:sdtPr>
      <w:sdtEndPr/>
      <w:sdtContent>
        <w:p w14:paraId="1918539C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sdt>
      <w:sdtPr>
        <w:id w:val="-410622858"/>
        <w:placeholder>
          <w:docPart w:val="487ECEFA76E04C01830189453C578092"/>
        </w:placeholder>
        <w:temporary/>
        <w:showingPlcHdr/>
        <w15:appearance w15:val="hidden"/>
      </w:sdtPr>
      <w:sdtEndPr/>
      <w:sdtContent>
        <w:p w14:paraId="554C39F3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7"/>
        <w:gridCol w:w="1831"/>
        <w:gridCol w:w="1562"/>
        <w:gridCol w:w="284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3189614E" w:rsidR="00875D51" w:rsidRDefault="006B0202" w:rsidP="001B14CB">
            <w:pPr>
              <w:pStyle w:val="ItemDescription"/>
            </w:pPr>
            <w:r>
              <w:t xml:space="preserve">Identify the questions that are relevant from our research </w:t>
            </w:r>
          </w:p>
        </w:tc>
        <w:tc>
          <w:tcPr>
            <w:tcW w:w="1168" w:type="pct"/>
          </w:tcPr>
          <w:p w14:paraId="5776F2C1" w14:textId="3306E590" w:rsidR="00875D51" w:rsidRPr="00E21240" w:rsidRDefault="006B0202" w:rsidP="001B14CB">
            <w:pPr>
              <w:pStyle w:val="ItemDescription"/>
            </w:pPr>
            <w:r>
              <w:t xml:space="preserve">Abdul Rahman </w:t>
            </w:r>
          </w:p>
        </w:tc>
        <w:tc>
          <w:tcPr>
            <w:tcW w:w="899" w:type="pct"/>
          </w:tcPr>
          <w:p w14:paraId="094BAA90" w14:textId="3937EE09" w:rsidR="00875D51" w:rsidRDefault="006B0202" w:rsidP="001B14CB">
            <w:pPr>
              <w:pStyle w:val="ItemDescription"/>
            </w:pPr>
            <w:r>
              <w:t>[21/02/2021]</w:t>
            </w:r>
          </w:p>
        </w:tc>
        <w:tc>
          <w:tcPr>
            <w:tcW w:w="1798" w:type="pct"/>
          </w:tcPr>
          <w:p w14:paraId="36DAFEA0" w14:textId="12882F40" w:rsidR="00875D51" w:rsidRDefault="00F26546" w:rsidP="001B14CB">
            <w:pPr>
              <w:pStyle w:val="ItemDescription"/>
            </w:pPr>
            <w:r>
              <w:t>Completed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7040276C" w:rsidR="00E463CF" w:rsidRPr="00E463CF" w:rsidRDefault="00C3186C" w:rsidP="00E463CF">
            <w:pPr>
              <w:pStyle w:val="ItemDescription"/>
            </w:pPr>
            <w:r>
              <w:t xml:space="preserve">Download fritzing and use it for our sketching </w:t>
            </w:r>
          </w:p>
        </w:tc>
        <w:tc>
          <w:tcPr>
            <w:tcW w:w="1168" w:type="pct"/>
          </w:tcPr>
          <w:p w14:paraId="262D8E56" w14:textId="3B0A6208" w:rsidR="00E463CF" w:rsidRPr="00E463CF" w:rsidRDefault="00C3186C" w:rsidP="00E463CF">
            <w:pPr>
              <w:pStyle w:val="ItemDescription"/>
            </w:pPr>
            <w:r>
              <w:t>Rhys Gilmartin, Leigh McGuinness, Stephen Meehan, , 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3CBA38A2" w14:textId="156CE7C6" w:rsidR="00E463CF" w:rsidRPr="00E463CF" w:rsidRDefault="00C3186C" w:rsidP="00E463CF">
            <w:pPr>
              <w:pStyle w:val="ItemDescription"/>
            </w:pPr>
            <w:r>
              <w:t>[21/02/2021]</w:t>
            </w:r>
          </w:p>
        </w:tc>
        <w:tc>
          <w:tcPr>
            <w:tcW w:w="1798" w:type="pct"/>
          </w:tcPr>
          <w:p w14:paraId="4F1B6BF4" w14:textId="2755F85F" w:rsidR="00E463CF" w:rsidRPr="00E463CF" w:rsidRDefault="00F26546" w:rsidP="00E463CF">
            <w:pPr>
              <w:pStyle w:val="ItemDescription"/>
            </w:pPr>
            <w:r>
              <w:t>Completed</w:t>
            </w:r>
          </w:p>
        </w:tc>
      </w:tr>
      <w:tr w:rsidR="00E463CF" w:rsidRPr="00E463CF" w14:paraId="3D7C933A" w14:textId="77777777" w:rsidTr="001B14CB">
        <w:trPr>
          <w:trHeight w:val="288"/>
        </w:trPr>
        <w:sdt>
          <w:sdtPr>
            <w:id w:val="-1629080093"/>
            <w:placeholder>
              <w:docPart w:val="778591AF06674610A364B0019FD781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5" w:type="pct"/>
              </w:tcPr>
              <w:p w14:paraId="00CDAB70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-2024774029"/>
            <w:placeholder>
              <w:docPart w:val="C37EF7F3B0F44000B5D1C99AE827FE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68" w:type="pct"/>
              </w:tcPr>
              <w:p w14:paraId="6D369C96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1605561603"/>
            <w:placeholder>
              <w:docPart w:val="4F591E3D55254F2194D51964C0411D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9" w:type="pct"/>
              </w:tcPr>
              <w:p w14:paraId="6322097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330744097"/>
            <w:placeholder>
              <w:docPart w:val="BD101448CA924485B42EE55A16675B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8" w:type="pct"/>
              </w:tcPr>
              <w:p w14:paraId="2BD24A63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E463CF" w:rsidRPr="00E463CF" w14:paraId="0C5D3017" w14:textId="77777777" w:rsidTr="001B14CB">
        <w:trPr>
          <w:trHeight w:val="288"/>
        </w:trPr>
        <w:sdt>
          <w:sdtPr>
            <w:id w:val="-2143483752"/>
            <w:placeholder>
              <w:docPart w:val="5BA4221DD6F04722A83CEDD31A6515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5" w:type="pct"/>
              </w:tcPr>
              <w:p w14:paraId="6F28FB0C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-326280435"/>
            <w:placeholder>
              <w:docPart w:val="5DB98CD9C0EB427790E1FE1066422B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68" w:type="pct"/>
              </w:tcPr>
              <w:p w14:paraId="1233F98B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1214162029"/>
            <w:placeholder>
              <w:docPart w:val="254CF5F34F4F48D38A4CF1CDBD47B5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9" w:type="pct"/>
              </w:tcPr>
              <w:p w14:paraId="6EF8F87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1154870445"/>
            <w:placeholder>
              <w:docPart w:val="E839FAE68918484F97973A9E8BAB1E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8" w:type="pct"/>
              </w:tcPr>
              <w:p w14:paraId="606135E3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E463CF" w:rsidRPr="00E463CF" w14:paraId="0F542D27" w14:textId="77777777" w:rsidTr="001B14CB">
        <w:trPr>
          <w:trHeight w:val="288"/>
        </w:trPr>
        <w:sdt>
          <w:sdtPr>
            <w:id w:val="1354682209"/>
            <w:placeholder>
              <w:docPart w:val="9A3FDFB409DB43A4BE77A7E8AB90FB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5" w:type="pct"/>
              </w:tcPr>
              <w:p w14:paraId="6E0AA80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55106054"/>
            <w:placeholder>
              <w:docPart w:val="F420A924D1344C02B8DC3FDFF33317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68" w:type="pct"/>
              </w:tcPr>
              <w:p w14:paraId="29DD5EA0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2048745979"/>
            <w:placeholder>
              <w:docPart w:val="CA26834F09014CBCB91643356020B0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9" w:type="pct"/>
              </w:tcPr>
              <w:p w14:paraId="2C83F59F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717656052"/>
            <w:placeholder>
              <w:docPart w:val="EC68F46B2E4144A79DBFB14FC719B1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8" w:type="pct"/>
              </w:tcPr>
              <w:p w14:paraId="5D7291E7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B4837" w14:textId="77777777" w:rsidR="00A33F6E" w:rsidRDefault="00A33F6E" w:rsidP="001E7D29">
      <w:pPr>
        <w:spacing w:after="0" w:line="240" w:lineRule="auto"/>
      </w:pPr>
      <w:r>
        <w:separator/>
      </w:r>
    </w:p>
  </w:endnote>
  <w:endnote w:type="continuationSeparator" w:id="0">
    <w:p w14:paraId="1EFB96AA" w14:textId="77777777" w:rsidR="00A33F6E" w:rsidRDefault="00A33F6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8E5D" w14:textId="77777777" w:rsidR="00A33F6E" w:rsidRDefault="00A33F6E" w:rsidP="001E7D29">
      <w:pPr>
        <w:spacing w:after="0" w:line="240" w:lineRule="auto"/>
      </w:pPr>
      <w:r>
        <w:separator/>
      </w:r>
    </w:p>
  </w:footnote>
  <w:footnote w:type="continuationSeparator" w:id="0">
    <w:p w14:paraId="7EEB0422" w14:textId="77777777" w:rsidR="00A33F6E" w:rsidRDefault="00A33F6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582A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C6C2B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0202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B618C"/>
    <w:rsid w:val="009D4984"/>
    <w:rsid w:val="009D6901"/>
    <w:rsid w:val="009F4E19"/>
    <w:rsid w:val="00A07662"/>
    <w:rsid w:val="00A21B71"/>
    <w:rsid w:val="00A33F6E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10C6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3186C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4B44"/>
    <w:rsid w:val="00EF6435"/>
    <w:rsid w:val="00F10F6B"/>
    <w:rsid w:val="00F23697"/>
    <w:rsid w:val="00F26546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  <w:docPart>
      <w:docPartPr>
        <w:name w:val="A06CF771B86648489154C4835BC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5B9E-7827-4832-BB63-894936172F37}"/>
      </w:docPartPr>
      <w:docPartBody>
        <w:p w:rsidR="00914E09" w:rsidRDefault="00AE59A8">
          <w:pPr>
            <w:pStyle w:val="A06CF771B86648489154C4835BC5C077"/>
          </w:pPr>
          <w:r w:rsidRPr="00133C8A">
            <w:t>[Agenda item]</w:t>
          </w:r>
        </w:p>
      </w:docPartBody>
    </w:docPart>
    <w:docPart>
      <w:docPartPr>
        <w:name w:val="487ECEFA76E04C01830189453C57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B643-C1AD-41EC-9C66-5E6061DB12CF}"/>
      </w:docPartPr>
      <w:docPartBody>
        <w:p w:rsidR="00914E09" w:rsidRDefault="00AE59A8">
          <w:pPr>
            <w:pStyle w:val="487ECEFA76E04C01830189453C578092"/>
          </w:pPr>
          <w:r w:rsidRPr="00133C8A">
            <w:t>[Agenda item]</w:t>
          </w:r>
        </w:p>
      </w:docPartBody>
    </w:docPart>
    <w:docPart>
      <w:docPartPr>
        <w:name w:val="778591AF06674610A364B0019FD7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8E59-5916-47CF-87A6-A2EE934F951F}"/>
      </w:docPartPr>
      <w:docPartBody>
        <w:p w:rsidR="00914E09" w:rsidRDefault="00AE59A8">
          <w:pPr>
            <w:pStyle w:val="778591AF06674610A364B0019FD78177"/>
          </w:pPr>
          <w:r w:rsidRPr="00E463CF">
            <w:t>[Action item]</w:t>
          </w:r>
        </w:p>
      </w:docPartBody>
    </w:docPart>
    <w:docPart>
      <w:docPartPr>
        <w:name w:val="C37EF7F3B0F44000B5D1C99AE827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6FC3-0EFB-46E7-BDCC-B09B65CC94CA}"/>
      </w:docPartPr>
      <w:docPartBody>
        <w:p w:rsidR="00914E09" w:rsidRDefault="00AE59A8">
          <w:pPr>
            <w:pStyle w:val="C37EF7F3B0F44000B5D1C99AE827FE7E"/>
          </w:pPr>
          <w:r w:rsidRPr="00E463CF">
            <w:t>[Name(s)]</w:t>
          </w:r>
        </w:p>
      </w:docPartBody>
    </w:docPart>
    <w:docPart>
      <w:docPartPr>
        <w:name w:val="4F591E3D55254F2194D51964C0411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104B4-DE1D-4328-BFDB-254D1398C5D1}"/>
      </w:docPartPr>
      <w:docPartBody>
        <w:p w:rsidR="00914E09" w:rsidRDefault="00AE59A8">
          <w:pPr>
            <w:pStyle w:val="4F591E3D55254F2194D51964C0411D54"/>
          </w:pPr>
          <w:r w:rsidRPr="00E463CF">
            <w:t>[Date]</w:t>
          </w:r>
        </w:p>
      </w:docPartBody>
    </w:docPart>
    <w:docPart>
      <w:docPartPr>
        <w:name w:val="BD101448CA924485B42EE55A16675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98F7D-847B-4980-BA00-67132ABFE5AC}"/>
      </w:docPartPr>
      <w:docPartBody>
        <w:p w:rsidR="00914E09" w:rsidRDefault="00AE59A8">
          <w:pPr>
            <w:pStyle w:val="BD101448CA924485B42EE55A16675B6A"/>
          </w:pPr>
          <w:r w:rsidRPr="00E463CF">
            <w:t>[Status, such as In Progress or Complete]</w:t>
          </w:r>
        </w:p>
      </w:docPartBody>
    </w:docPart>
    <w:docPart>
      <w:docPartPr>
        <w:name w:val="5BA4221DD6F04722A83CEDD31A651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CB036-2553-4319-9AA9-964D4102B32F}"/>
      </w:docPartPr>
      <w:docPartBody>
        <w:p w:rsidR="00914E09" w:rsidRDefault="00AE59A8">
          <w:pPr>
            <w:pStyle w:val="5BA4221DD6F04722A83CEDD31A6515C3"/>
          </w:pPr>
          <w:r w:rsidRPr="00E463CF">
            <w:t>[Action item]</w:t>
          </w:r>
        </w:p>
      </w:docPartBody>
    </w:docPart>
    <w:docPart>
      <w:docPartPr>
        <w:name w:val="5DB98CD9C0EB427790E1FE1066422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7EBBC-A2CE-4121-983D-C15ECA05F921}"/>
      </w:docPartPr>
      <w:docPartBody>
        <w:p w:rsidR="00914E09" w:rsidRDefault="00AE59A8">
          <w:pPr>
            <w:pStyle w:val="5DB98CD9C0EB427790E1FE1066422BA4"/>
          </w:pPr>
          <w:r w:rsidRPr="00E463CF">
            <w:t>[Name(s)]</w:t>
          </w:r>
        </w:p>
      </w:docPartBody>
    </w:docPart>
    <w:docPart>
      <w:docPartPr>
        <w:name w:val="254CF5F34F4F48D38A4CF1CDBD47B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652B-353E-4AC0-A8A9-F51866A295FC}"/>
      </w:docPartPr>
      <w:docPartBody>
        <w:p w:rsidR="00914E09" w:rsidRDefault="00AE59A8">
          <w:pPr>
            <w:pStyle w:val="254CF5F34F4F48D38A4CF1CDBD47B5F0"/>
          </w:pPr>
          <w:r w:rsidRPr="00E463CF">
            <w:t>[Date]</w:t>
          </w:r>
        </w:p>
      </w:docPartBody>
    </w:docPart>
    <w:docPart>
      <w:docPartPr>
        <w:name w:val="E839FAE68918484F97973A9E8BAB1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3F761-5889-497F-968E-4F41769EAF18}"/>
      </w:docPartPr>
      <w:docPartBody>
        <w:p w:rsidR="00914E09" w:rsidRDefault="00AE59A8">
          <w:pPr>
            <w:pStyle w:val="E839FAE68918484F97973A9E8BAB1E01"/>
          </w:pPr>
          <w:r w:rsidRPr="00E463CF">
            <w:t>[Status, such as In Progress or Complete]</w:t>
          </w:r>
        </w:p>
      </w:docPartBody>
    </w:docPart>
    <w:docPart>
      <w:docPartPr>
        <w:name w:val="9A3FDFB409DB43A4BE77A7E8AB90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61EC-20C1-45A3-BD20-670029692636}"/>
      </w:docPartPr>
      <w:docPartBody>
        <w:p w:rsidR="00914E09" w:rsidRDefault="00AE59A8">
          <w:pPr>
            <w:pStyle w:val="9A3FDFB409DB43A4BE77A7E8AB90FB04"/>
          </w:pPr>
          <w:r w:rsidRPr="00E463CF">
            <w:t>[Action item]</w:t>
          </w:r>
        </w:p>
      </w:docPartBody>
    </w:docPart>
    <w:docPart>
      <w:docPartPr>
        <w:name w:val="F420A924D1344C02B8DC3FDFF3331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8683-529B-44C3-92E3-E8DE5F5695BA}"/>
      </w:docPartPr>
      <w:docPartBody>
        <w:p w:rsidR="00914E09" w:rsidRDefault="00AE59A8">
          <w:pPr>
            <w:pStyle w:val="F420A924D1344C02B8DC3FDFF33317B4"/>
          </w:pPr>
          <w:r w:rsidRPr="00E463CF">
            <w:t>[Name(s)]</w:t>
          </w:r>
        </w:p>
      </w:docPartBody>
    </w:docPart>
    <w:docPart>
      <w:docPartPr>
        <w:name w:val="CA26834F09014CBCB91643356020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023D-F43B-4E1E-B81C-3EF506D1E98A}"/>
      </w:docPartPr>
      <w:docPartBody>
        <w:p w:rsidR="00914E09" w:rsidRDefault="00AE59A8">
          <w:pPr>
            <w:pStyle w:val="CA26834F09014CBCB91643356020B09E"/>
          </w:pPr>
          <w:r w:rsidRPr="00E463CF">
            <w:t>[Date]</w:t>
          </w:r>
        </w:p>
      </w:docPartBody>
    </w:docPart>
    <w:docPart>
      <w:docPartPr>
        <w:name w:val="EC68F46B2E4144A79DBFB14FC719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140C-A483-4493-AE5E-695A3191F14E}"/>
      </w:docPartPr>
      <w:docPartBody>
        <w:p w:rsidR="00914E09" w:rsidRDefault="00AE59A8">
          <w:pPr>
            <w:pStyle w:val="EC68F46B2E4144A79DBFB14FC719B1E2"/>
          </w:pPr>
          <w:r w:rsidRPr="00E463CF">
            <w:t>[Status, such as In Progress or Complete]</w:t>
          </w:r>
        </w:p>
      </w:docPartBody>
    </w:docPart>
    <w:docPart>
      <w:docPartPr>
        <w:name w:val="5E6BCD0B07974C48B5E2AEC857A3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4D2CC-8B2A-4B1B-98F7-3B619F2D7D1A}"/>
      </w:docPartPr>
      <w:docPartBody>
        <w:p w:rsidR="00000000" w:rsidRDefault="00C1482B" w:rsidP="00C1482B">
          <w:pPr>
            <w:pStyle w:val="5E6BCD0B07974C48B5E2AEC857A3DEF4"/>
          </w:pPr>
          <w:r w:rsidRPr="00133C8A">
            <w:t>[Agenda item]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2A7463"/>
    <w:rsid w:val="005F1BF4"/>
    <w:rsid w:val="00914E09"/>
    <w:rsid w:val="00AE59A8"/>
    <w:rsid w:val="00C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CB020C1A24FD986D557B391ED4001">
    <w:name w:val="261CB020C1A24FD986D557B391ED4001"/>
  </w:style>
  <w:style w:type="paragraph" w:customStyle="1" w:styleId="C8921CC0570F4FB8BCD93CE15018E0A7">
    <w:name w:val="C8921CC0570F4FB8BCD93CE15018E0A7"/>
  </w:style>
  <w:style w:type="paragraph" w:customStyle="1" w:styleId="4E5D0F8D50C6408BA655DD01313CC7D7">
    <w:name w:val="4E5D0F8D50C6408BA655DD01313CC7D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  <w:style w:type="paragraph" w:customStyle="1" w:styleId="5E6BCD0B07974C48B5E2AEC857A3DEF4">
    <w:name w:val="5E6BCD0B07974C48B5E2AEC857A3DEF4"/>
    <w:rsid w:val="00C14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2021-02-14T10:03:00Z</dcterms:created>
  <dcterms:modified xsi:type="dcterms:W3CDTF">2021-02-21T16:27:00Z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