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2B8455E" w14:textId="56AAE08D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IoT </w:t>
                            </w:r>
                            <w:r w:rsidR="009A2C25"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Major</w:t>
                            </w: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6AAE08D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IoT </w:t>
                      </w:r>
                      <w:r w:rsidR="009A2C25"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Major</w:t>
                      </w: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2B6B4E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7D2D6813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175288">
        <w:t>2</w:t>
      </w:r>
      <w:r w:rsidR="00521B34">
        <w:t>7</w:t>
      </w:r>
      <w:r w:rsidR="003C6C2B">
        <w:t>/0</w:t>
      </w:r>
      <w:r w:rsidR="009A2C25">
        <w:t>4</w:t>
      </w:r>
      <w:r w:rsidR="003C6C2B">
        <w:t>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</w:t>
      </w:r>
      <w:proofErr w:type="gramStart"/>
      <w:r w:rsidR="009B618C">
        <w:t>, ,</w:t>
      </w:r>
      <w:proofErr w:type="gramEnd"/>
      <w:r w:rsidR="009B618C">
        <w:t xml:space="preserve">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521B34">
        <w:rPr>
          <w:rStyle w:val="Strong"/>
          <w:rFonts w:asciiTheme="majorHAnsi" w:eastAsiaTheme="majorEastAsia" w:hAnsiTheme="majorHAnsi"/>
          <w:b w:val="0"/>
          <w:bCs w:val="0"/>
        </w:rPr>
        <w:t>4.00</w:t>
      </w:r>
      <w:r w:rsidR="009A2C25">
        <w:rPr>
          <w:rStyle w:val="Strong"/>
          <w:rFonts w:asciiTheme="majorHAnsi" w:eastAsiaTheme="majorEastAsia" w:hAnsiTheme="majorHAnsi"/>
          <w:b w:val="0"/>
          <w:bCs w:val="0"/>
        </w:rPr>
        <w:t>pm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76D116C0" w:rsidR="00875D51" w:rsidRDefault="00521B34" w:rsidP="00875D51">
      <w:pPr>
        <w:pStyle w:val="ListNumber"/>
      </w:pPr>
      <w:r>
        <w:t>Finish power point</w:t>
      </w:r>
    </w:p>
    <w:p w14:paraId="609A4365" w14:textId="51F51520" w:rsidR="00875D51" w:rsidRDefault="00521B34" w:rsidP="00521B34">
      <w:pPr>
        <w:pStyle w:val="ListNumber"/>
      </w:pPr>
      <w:r>
        <w:t>Practice presentation</w:t>
      </w:r>
    </w:p>
    <w:sdt>
      <w:sdtPr>
        <w:id w:val="1289011529"/>
        <w:placeholder>
          <w:docPart w:val="A06CF771B86648489154C4835BC5C077"/>
        </w:placeholder>
        <w:temporary/>
        <w:showingPlcHdr/>
        <w15:appearance w15:val="hidden"/>
      </w:sdtPr>
      <w:sdtEndPr/>
      <w:sdtContent>
        <w:p w14:paraId="1918539C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sdt>
      <w:sdtPr>
        <w:id w:val="-410622858"/>
        <w:placeholder>
          <w:docPart w:val="487ECEFA76E04C01830189453C578092"/>
        </w:placeholder>
        <w:temporary/>
        <w:showingPlcHdr/>
        <w15:appearance w15:val="hidden"/>
      </w:sdtPr>
      <w:sdtEndPr/>
      <w:sdtContent>
        <w:p w14:paraId="554C39F3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7"/>
        <w:gridCol w:w="1831"/>
        <w:gridCol w:w="1562"/>
        <w:gridCol w:w="2841"/>
      </w:tblGrid>
      <w:tr w:rsidR="00875D51" w14:paraId="23CE70AF" w14:textId="77777777" w:rsidTr="00521B34">
        <w:trPr>
          <w:trHeight w:val="459"/>
        </w:trPr>
        <w:tc>
          <w:tcPr>
            <w:tcW w:w="1109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43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975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73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521B34">
        <w:trPr>
          <w:trHeight w:val="288"/>
        </w:trPr>
        <w:tc>
          <w:tcPr>
            <w:tcW w:w="1109" w:type="pct"/>
          </w:tcPr>
          <w:p w14:paraId="41C5AC7C" w14:textId="669C8ABE" w:rsidR="00875D51" w:rsidRDefault="00521B34" w:rsidP="001B14CB">
            <w:pPr>
              <w:pStyle w:val="ItemDescription"/>
            </w:pPr>
            <w:r>
              <w:t xml:space="preserve">Write conclusion </w:t>
            </w:r>
          </w:p>
        </w:tc>
        <w:tc>
          <w:tcPr>
            <w:tcW w:w="1143" w:type="pct"/>
          </w:tcPr>
          <w:p w14:paraId="5776F2C1" w14:textId="1E839708" w:rsidR="00875D51" w:rsidRPr="00F90DDA" w:rsidRDefault="00F90DDA" w:rsidP="001B14CB">
            <w:pPr>
              <w:pStyle w:val="ItemDescription"/>
            </w:pPr>
            <w:r>
              <w:t>Leigh McGuinness</w:t>
            </w:r>
          </w:p>
        </w:tc>
        <w:tc>
          <w:tcPr>
            <w:tcW w:w="975" w:type="pct"/>
          </w:tcPr>
          <w:p w14:paraId="094BAA90" w14:textId="733ABB35" w:rsidR="00875D51" w:rsidRDefault="006B0202" w:rsidP="001B14CB">
            <w:pPr>
              <w:pStyle w:val="ItemDescription"/>
            </w:pPr>
            <w:r>
              <w:t>[</w:t>
            </w:r>
            <w:r w:rsidR="00521B34">
              <w:t>28</w:t>
            </w:r>
            <w:r>
              <w:t>/</w:t>
            </w:r>
            <w:r w:rsidR="009A2C25">
              <w:t>04</w:t>
            </w:r>
            <w:r>
              <w:t>/2021]</w:t>
            </w:r>
          </w:p>
        </w:tc>
        <w:tc>
          <w:tcPr>
            <w:tcW w:w="1773" w:type="pct"/>
          </w:tcPr>
          <w:p w14:paraId="36DAFEA0" w14:textId="36569867" w:rsidR="00875D51" w:rsidRDefault="00F90DDA" w:rsidP="001B14CB">
            <w:pPr>
              <w:pStyle w:val="ItemDescription"/>
            </w:pPr>
            <w:r>
              <w:t>Done</w:t>
            </w:r>
          </w:p>
        </w:tc>
      </w:tr>
      <w:tr w:rsidR="00521B34" w:rsidRPr="00E463CF" w14:paraId="3D7C933A" w14:textId="77777777" w:rsidTr="00521B34">
        <w:trPr>
          <w:trHeight w:val="1937"/>
        </w:trPr>
        <w:sdt>
          <w:sdtPr>
            <w:id w:val="546029631"/>
            <w:placeholder>
              <w:docPart w:val="89EFBB09F9EE46B9BE9536E24C63132B"/>
            </w:placeholder>
            <w:temporary/>
            <w:showingPlcHdr/>
            <w15:appearance w15:val="hidden"/>
          </w:sdtPr>
          <w:sdtContent>
            <w:tc>
              <w:tcPr>
                <w:tcW w:w="1109" w:type="pct"/>
              </w:tcPr>
              <w:p w14:paraId="00CDAB70" w14:textId="4AFF1290" w:rsidR="00521B34" w:rsidRPr="00E463CF" w:rsidRDefault="00521B34" w:rsidP="00521B34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-454643147"/>
            <w:placeholder>
              <w:docPart w:val="3375C16167584CC681F28B4ED80B262F"/>
            </w:placeholder>
            <w:temporary/>
            <w:showingPlcHdr/>
            <w15:appearance w15:val="hidden"/>
          </w:sdtPr>
          <w:sdtContent>
            <w:tc>
              <w:tcPr>
                <w:tcW w:w="1143" w:type="pct"/>
              </w:tcPr>
              <w:p w14:paraId="6D369C96" w14:textId="321BF8FA" w:rsidR="00521B34" w:rsidRPr="00E463CF" w:rsidRDefault="00521B34" w:rsidP="00521B34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1078102048"/>
            <w:placeholder>
              <w:docPart w:val="9AC84AF146F04555B7DDC4888223EA46"/>
            </w:placeholder>
            <w:temporary/>
            <w:showingPlcHdr/>
            <w15:appearance w15:val="hidden"/>
          </w:sdtPr>
          <w:sdtContent>
            <w:tc>
              <w:tcPr>
                <w:tcW w:w="975" w:type="pct"/>
              </w:tcPr>
              <w:p w14:paraId="63220979" w14:textId="495CDDF0" w:rsidR="00521B34" w:rsidRPr="00E463CF" w:rsidRDefault="00521B34" w:rsidP="00521B34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417857468"/>
            <w:placeholder>
              <w:docPart w:val="4C4CCAF9C56E45DE8ACA7B0BAEFFB68C"/>
            </w:placeholder>
            <w:temporary/>
            <w:showingPlcHdr/>
            <w15:appearance w15:val="hidden"/>
          </w:sdtPr>
          <w:sdtContent>
            <w:tc>
              <w:tcPr>
                <w:tcW w:w="1773" w:type="pct"/>
              </w:tcPr>
              <w:p w14:paraId="2BD24A63" w14:textId="0776E3B3" w:rsidR="00521B34" w:rsidRPr="00E463CF" w:rsidRDefault="00521B34" w:rsidP="00521B34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  <w:tr w:rsidR="00E463CF" w:rsidRPr="00E463CF" w14:paraId="0C5D3017" w14:textId="77777777" w:rsidTr="00521B34">
        <w:trPr>
          <w:trHeight w:val="288"/>
        </w:trPr>
        <w:tc>
          <w:tcPr>
            <w:tcW w:w="1109" w:type="pct"/>
          </w:tcPr>
          <w:p w14:paraId="6F28FB0C" w14:textId="5C120A57" w:rsidR="00E463CF" w:rsidRPr="00E463CF" w:rsidRDefault="00E463CF" w:rsidP="00E463CF">
            <w:pPr>
              <w:pStyle w:val="ItemDescription"/>
            </w:pPr>
          </w:p>
        </w:tc>
        <w:tc>
          <w:tcPr>
            <w:tcW w:w="1143" w:type="pct"/>
          </w:tcPr>
          <w:p w14:paraId="1233F98B" w14:textId="3B238B5D" w:rsidR="00E463CF" w:rsidRPr="00E463CF" w:rsidRDefault="00E463CF" w:rsidP="00E463CF">
            <w:pPr>
              <w:pStyle w:val="ItemDescription"/>
            </w:pPr>
          </w:p>
        </w:tc>
        <w:tc>
          <w:tcPr>
            <w:tcW w:w="975" w:type="pct"/>
          </w:tcPr>
          <w:p w14:paraId="6EF8F879" w14:textId="5DA64DDE" w:rsidR="00E463CF" w:rsidRPr="00E463CF" w:rsidRDefault="00E463CF" w:rsidP="00E463CF">
            <w:pPr>
              <w:pStyle w:val="ItemDescription"/>
            </w:pPr>
          </w:p>
        </w:tc>
        <w:tc>
          <w:tcPr>
            <w:tcW w:w="1773" w:type="pct"/>
          </w:tcPr>
          <w:p w14:paraId="606135E3" w14:textId="50062ABE" w:rsidR="00E463CF" w:rsidRPr="00E463CF" w:rsidRDefault="00E463CF" w:rsidP="00E463CF">
            <w:pPr>
              <w:pStyle w:val="ItemDescription"/>
            </w:pPr>
          </w:p>
        </w:tc>
      </w:tr>
      <w:tr w:rsidR="00E463CF" w:rsidRPr="00E463CF" w14:paraId="0F542D27" w14:textId="77777777" w:rsidTr="00521B34">
        <w:trPr>
          <w:trHeight w:val="288"/>
        </w:trPr>
        <w:sdt>
          <w:sdtPr>
            <w:id w:val="1354682209"/>
            <w:placeholder>
              <w:docPart w:val="9A3FDFB409DB43A4BE77A7E8AB90FB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9" w:type="pct"/>
              </w:tcPr>
              <w:p w14:paraId="6E0AA809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755106054"/>
            <w:placeholder>
              <w:docPart w:val="F420A924D1344C02B8DC3FDFF33317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3" w:type="pct"/>
              </w:tcPr>
              <w:p w14:paraId="29DD5EA0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-2048745979"/>
            <w:placeholder>
              <w:docPart w:val="CA26834F09014CBCB91643356020B0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975" w:type="pct"/>
              </w:tcPr>
              <w:p w14:paraId="2C83F59F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1717656052"/>
            <w:placeholder>
              <w:docPart w:val="EC68F46B2E4144A79DBFB14FC719B1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73" w:type="pct"/>
              </w:tcPr>
              <w:p w14:paraId="5D7291E7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475D" w14:textId="77777777" w:rsidR="002B6B4E" w:rsidRDefault="002B6B4E" w:rsidP="001E7D29">
      <w:pPr>
        <w:spacing w:after="0" w:line="240" w:lineRule="auto"/>
      </w:pPr>
      <w:r>
        <w:separator/>
      </w:r>
    </w:p>
  </w:endnote>
  <w:endnote w:type="continuationSeparator" w:id="0">
    <w:p w14:paraId="5B2B822D" w14:textId="77777777" w:rsidR="002B6B4E" w:rsidRDefault="002B6B4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055C" w14:textId="77777777" w:rsidR="002B6B4E" w:rsidRDefault="002B6B4E" w:rsidP="001E7D29">
      <w:pPr>
        <w:spacing w:after="0" w:line="240" w:lineRule="auto"/>
      </w:pPr>
      <w:r>
        <w:separator/>
      </w:r>
    </w:p>
  </w:footnote>
  <w:footnote w:type="continuationSeparator" w:id="0">
    <w:p w14:paraId="736619E0" w14:textId="77777777" w:rsidR="002B6B4E" w:rsidRDefault="002B6B4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4582A"/>
    <w:rsid w:val="0015180F"/>
    <w:rsid w:val="001746FC"/>
    <w:rsid w:val="00175288"/>
    <w:rsid w:val="00193653"/>
    <w:rsid w:val="001C329C"/>
    <w:rsid w:val="001E7D29"/>
    <w:rsid w:val="002404F5"/>
    <w:rsid w:val="00275260"/>
    <w:rsid w:val="00276FA1"/>
    <w:rsid w:val="00285B87"/>
    <w:rsid w:val="00291B4A"/>
    <w:rsid w:val="002B6B4E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C6C2B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21B34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0202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B0E31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2C25"/>
    <w:rsid w:val="009B618C"/>
    <w:rsid w:val="009D4984"/>
    <w:rsid w:val="009D6901"/>
    <w:rsid w:val="009F4E19"/>
    <w:rsid w:val="00A07662"/>
    <w:rsid w:val="00A21B71"/>
    <w:rsid w:val="00A33F6E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AF0260"/>
    <w:rsid w:val="00B10C6F"/>
    <w:rsid w:val="00B247A9"/>
    <w:rsid w:val="00B37516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3186C"/>
    <w:rsid w:val="00C42793"/>
    <w:rsid w:val="00C47179"/>
    <w:rsid w:val="00C601ED"/>
    <w:rsid w:val="00CE5A5C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F4B44"/>
    <w:rsid w:val="00EF6435"/>
    <w:rsid w:val="00F10F6B"/>
    <w:rsid w:val="00F23697"/>
    <w:rsid w:val="00F26546"/>
    <w:rsid w:val="00F36BB7"/>
    <w:rsid w:val="00F76079"/>
    <w:rsid w:val="00F87EAA"/>
    <w:rsid w:val="00F90DDA"/>
    <w:rsid w:val="00F92B25"/>
    <w:rsid w:val="00FA33EA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  <w:docPart>
      <w:docPartPr>
        <w:name w:val="A06CF771B86648489154C4835BC5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D5B9E-7827-4832-BB63-894936172F37}"/>
      </w:docPartPr>
      <w:docPartBody>
        <w:p w:rsidR="00914E09" w:rsidRDefault="00AE59A8">
          <w:pPr>
            <w:pStyle w:val="A06CF771B86648489154C4835BC5C077"/>
          </w:pPr>
          <w:r w:rsidRPr="00133C8A">
            <w:t>[Agenda item]</w:t>
          </w:r>
        </w:p>
      </w:docPartBody>
    </w:docPart>
    <w:docPart>
      <w:docPartPr>
        <w:name w:val="487ECEFA76E04C01830189453C578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B643-C1AD-41EC-9C66-5E6061DB12CF}"/>
      </w:docPartPr>
      <w:docPartBody>
        <w:p w:rsidR="00914E09" w:rsidRDefault="00AE59A8">
          <w:pPr>
            <w:pStyle w:val="487ECEFA76E04C01830189453C578092"/>
          </w:pPr>
          <w:r w:rsidRPr="00133C8A">
            <w:t>[Agenda item]</w:t>
          </w:r>
        </w:p>
      </w:docPartBody>
    </w:docPart>
    <w:docPart>
      <w:docPartPr>
        <w:name w:val="9A3FDFB409DB43A4BE77A7E8AB90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61EC-20C1-45A3-BD20-670029692636}"/>
      </w:docPartPr>
      <w:docPartBody>
        <w:p w:rsidR="00914E09" w:rsidRDefault="00AE59A8">
          <w:pPr>
            <w:pStyle w:val="9A3FDFB409DB43A4BE77A7E8AB90FB04"/>
          </w:pPr>
          <w:r w:rsidRPr="00E463CF">
            <w:t>[Action item]</w:t>
          </w:r>
        </w:p>
      </w:docPartBody>
    </w:docPart>
    <w:docPart>
      <w:docPartPr>
        <w:name w:val="F420A924D1344C02B8DC3FDFF3331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D8683-529B-44C3-92E3-E8DE5F5695BA}"/>
      </w:docPartPr>
      <w:docPartBody>
        <w:p w:rsidR="00914E09" w:rsidRDefault="00AE59A8">
          <w:pPr>
            <w:pStyle w:val="F420A924D1344C02B8DC3FDFF33317B4"/>
          </w:pPr>
          <w:r w:rsidRPr="00E463CF">
            <w:t>[Name(s)]</w:t>
          </w:r>
        </w:p>
      </w:docPartBody>
    </w:docPart>
    <w:docPart>
      <w:docPartPr>
        <w:name w:val="CA26834F09014CBCB91643356020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023D-F43B-4E1E-B81C-3EF506D1E98A}"/>
      </w:docPartPr>
      <w:docPartBody>
        <w:p w:rsidR="00914E09" w:rsidRDefault="00AE59A8">
          <w:pPr>
            <w:pStyle w:val="CA26834F09014CBCB91643356020B09E"/>
          </w:pPr>
          <w:r w:rsidRPr="00E463CF">
            <w:t>[Date]</w:t>
          </w:r>
        </w:p>
      </w:docPartBody>
    </w:docPart>
    <w:docPart>
      <w:docPartPr>
        <w:name w:val="EC68F46B2E4144A79DBFB14FC719B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140C-A483-4493-AE5E-695A3191F14E}"/>
      </w:docPartPr>
      <w:docPartBody>
        <w:p w:rsidR="00914E09" w:rsidRDefault="00AE59A8">
          <w:pPr>
            <w:pStyle w:val="EC68F46B2E4144A79DBFB14FC719B1E2"/>
          </w:pPr>
          <w:r w:rsidRPr="00E463CF">
            <w:t>[Status, such as In Progress or Complete]</w:t>
          </w:r>
        </w:p>
      </w:docPartBody>
    </w:docPart>
    <w:docPart>
      <w:docPartPr>
        <w:name w:val="89EFBB09F9EE46B9BE9536E24C631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E9B41-6861-40D8-911D-A9A1BC9C4A4F}"/>
      </w:docPartPr>
      <w:docPartBody>
        <w:p w:rsidR="00000000" w:rsidRDefault="00E03B8C" w:rsidP="00E03B8C">
          <w:pPr>
            <w:pStyle w:val="89EFBB09F9EE46B9BE9536E24C63132B"/>
          </w:pPr>
          <w:r w:rsidRPr="00E463CF">
            <w:t>[Action item]</w:t>
          </w:r>
        </w:p>
      </w:docPartBody>
    </w:docPart>
    <w:docPart>
      <w:docPartPr>
        <w:name w:val="3375C16167584CC681F28B4ED80B2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024D7-9FC0-4B08-B4B8-9DD298CFC016}"/>
      </w:docPartPr>
      <w:docPartBody>
        <w:p w:rsidR="00000000" w:rsidRDefault="00E03B8C" w:rsidP="00E03B8C">
          <w:pPr>
            <w:pStyle w:val="3375C16167584CC681F28B4ED80B262F"/>
          </w:pPr>
          <w:r w:rsidRPr="00E463CF">
            <w:t>[Name(s)]</w:t>
          </w:r>
        </w:p>
      </w:docPartBody>
    </w:docPart>
    <w:docPart>
      <w:docPartPr>
        <w:name w:val="9AC84AF146F04555B7DDC4888223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ED4B-C5BB-4382-A659-FA55C2310E11}"/>
      </w:docPartPr>
      <w:docPartBody>
        <w:p w:rsidR="00000000" w:rsidRDefault="00E03B8C" w:rsidP="00E03B8C">
          <w:pPr>
            <w:pStyle w:val="9AC84AF146F04555B7DDC4888223EA46"/>
          </w:pPr>
          <w:r w:rsidRPr="00E463CF">
            <w:t>[Date]</w:t>
          </w:r>
        </w:p>
      </w:docPartBody>
    </w:docPart>
    <w:docPart>
      <w:docPartPr>
        <w:name w:val="4C4CCAF9C56E45DE8ACA7B0BAEFFB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C489-B221-401F-A998-99A3E45FADEC}"/>
      </w:docPartPr>
      <w:docPartBody>
        <w:p w:rsidR="00000000" w:rsidRDefault="00E03B8C" w:rsidP="00E03B8C">
          <w:pPr>
            <w:pStyle w:val="4C4CCAF9C56E45DE8ACA7B0BAEFFB68C"/>
          </w:pPr>
          <w:r w:rsidRPr="00E463CF">
            <w:t>[Status, such as In Progress or Complete]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1A5FB7"/>
    <w:rsid w:val="002A7463"/>
    <w:rsid w:val="00493761"/>
    <w:rsid w:val="005F1BF4"/>
    <w:rsid w:val="007E6FF2"/>
    <w:rsid w:val="00914E09"/>
    <w:rsid w:val="00AE59A8"/>
    <w:rsid w:val="00C1482B"/>
    <w:rsid w:val="00E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21CC0570F4FB8BCD93CE15018E0A7">
    <w:name w:val="C8921CC0570F4FB8BCD93CE15018E0A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2EC74D9E892042C99A9A114FD8A92574">
    <w:name w:val="2EC74D9E892042C99A9A114FD8A92574"/>
    <w:rsid w:val="00E03B8C"/>
  </w:style>
  <w:style w:type="paragraph" w:customStyle="1" w:styleId="5656191CA7A9469BBD971B4544BF4D7E">
    <w:name w:val="5656191CA7A9469BBD971B4544BF4D7E"/>
    <w:rsid w:val="00E03B8C"/>
  </w:style>
  <w:style w:type="paragraph" w:customStyle="1" w:styleId="D1ABA99C45604B50869D13726BB2211A">
    <w:name w:val="D1ABA99C45604B50869D13726BB2211A"/>
    <w:rsid w:val="00E03B8C"/>
  </w:style>
  <w:style w:type="paragraph" w:customStyle="1" w:styleId="2B8DD3E0AAB84B9BB2F49A41EDCABEA2">
    <w:name w:val="2B8DD3E0AAB84B9BB2F49A41EDCABEA2"/>
    <w:rsid w:val="00E03B8C"/>
  </w:style>
  <w:style w:type="paragraph" w:customStyle="1" w:styleId="BAE19DB9AEB2484F8B758FDA64EF9997">
    <w:name w:val="BAE19DB9AEB2484F8B758FDA64EF9997"/>
    <w:rsid w:val="00E03B8C"/>
  </w:style>
  <w:style w:type="paragraph" w:customStyle="1" w:styleId="93DDCC1EFCB6404D9464591579792E9E">
    <w:name w:val="93DDCC1EFCB6404D9464591579792E9E"/>
    <w:rsid w:val="00E03B8C"/>
  </w:style>
  <w:style w:type="paragraph" w:customStyle="1" w:styleId="89EFBB09F9EE46B9BE9536E24C63132B">
    <w:name w:val="89EFBB09F9EE46B9BE9536E24C63132B"/>
    <w:rsid w:val="00E03B8C"/>
  </w:style>
  <w:style w:type="paragraph" w:customStyle="1" w:styleId="3375C16167584CC681F28B4ED80B262F">
    <w:name w:val="3375C16167584CC681F28B4ED80B262F"/>
    <w:rsid w:val="00E03B8C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  <w:style w:type="paragraph" w:customStyle="1" w:styleId="5E6BCD0B07974C48B5E2AEC857A3DEF4">
    <w:name w:val="5E6BCD0B07974C48B5E2AEC857A3DEF4"/>
    <w:rsid w:val="00C1482B"/>
  </w:style>
  <w:style w:type="paragraph" w:customStyle="1" w:styleId="9AC84AF146F04555B7DDC4888223EA46">
    <w:name w:val="9AC84AF146F04555B7DDC4888223EA46"/>
    <w:rsid w:val="00E03B8C"/>
  </w:style>
  <w:style w:type="paragraph" w:customStyle="1" w:styleId="4C4CCAF9C56E45DE8ACA7B0BAEFFB68C">
    <w:name w:val="4C4CCAF9C56E45DE8ACA7B0BAEFFB68C"/>
    <w:rsid w:val="00E0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2021-05-07T09:15:00Z</dcterms:created>
  <dcterms:modified xsi:type="dcterms:W3CDTF">2021-05-07T09:15:00Z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