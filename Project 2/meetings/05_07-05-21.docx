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6AAE08D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IoT </w:t>
                            </w:r>
                            <w:r w:rsidR="009A2C25"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Major</w:t>
                            </w: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6AAE08D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IoT </w:t>
                      </w:r>
                      <w:r w:rsidR="009A2C25"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Major</w:t>
                      </w: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5F1CA7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6ABEA4E2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207AD7">
        <w:t>07</w:t>
      </w:r>
      <w:r w:rsidR="003C6C2B">
        <w:t>/0</w:t>
      </w:r>
      <w:r w:rsidR="009A2C25">
        <w:t>4</w:t>
      </w:r>
      <w:r w:rsidR="003C6C2B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B2092B">
        <w:rPr>
          <w:rStyle w:val="Strong"/>
          <w:rFonts w:asciiTheme="majorHAnsi" w:eastAsiaTheme="majorEastAsia" w:hAnsiTheme="majorHAnsi"/>
          <w:b w:val="0"/>
          <w:bCs w:val="0"/>
        </w:rPr>
        <w:t>11.00am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179ECF00" w:rsidR="00875D51" w:rsidRDefault="00207AD7" w:rsidP="00875D51">
      <w:pPr>
        <w:pStyle w:val="ListNumber"/>
      </w:pPr>
      <w:r>
        <w:t>Review Report before submission</w:t>
      </w:r>
    </w:p>
    <w:sdt>
      <w:sdtPr>
        <w:id w:val="1289011529"/>
        <w:placeholder>
          <w:docPart w:val="A06CF771B86648489154C4835BC5C077"/>
        </w:placeholder>
        <w:temporary/>
        <w:showingPlcHdr/>
        <w15:appearance w15:val="hidden"/>
      </w:sdtPr>
      <w:sdtEndPr/>
      <w:sdtContent>
        <w:p w14:paraId="1918539C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sdt>
      <w:sdtPr>
        <w:id w:val="-410622858"/>
        <w:placeholder>
          <w:docPart w:val="487ECEFA76E04C01830189453C578092"/>
        </w:placeholder>
        <w:temporary/>
        <w:showingPlcHdr/>
        <w15:appearance w15:val="hidden"/>
      </w:sdtPr>
      <w:sdtEndPr/>
      <w:sdtContent>
        <w:p w14:paraId="554C39F3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7"/>
        <w:gridCol w:w="1831"/>
        <w:gridCol w:w="1562"/>
        <w:gridCol w:w="2841"/>
      </w:tblGrid>
      <w:tr w:rsidR="00875D51" w14:paraId="23CE70AF" w14:textId="77777777" w:rsidTr="00521B34">
        <w:trPr>
          <w:trHeight w:val="459"/>
        </w:trPr>
        <w:tc>
          <w:tcPr>
            <w:tcW w:w="1109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43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975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73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521B34" w:rsidRPr="00E463CF" w14:paraId="3D7C933A" w14:textId="77777777" w:rsidTr="00BF6C4B">
        <w:trPr>
          <w:trHeight w:val="785"/>
        </w:trPr>
        <w:sdt>
          <w:sdtPr>
            <w:id w:val="546029631"/>
            <w:placeholder>
              <w:docPart w:val="89EFBB09F9EE46B9BE9536E24C63132B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00CDAB70" w14:textId="4AFF1290" w:rsidR="00521B34" w:rsidRPr="00E463CF" w:rsidRDefault="00521B34" w:rsidP="00521B34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-454643147"/>
            <w:placeholder>
              <w:docPart w:val="3375C16167584CC681F28B4ED80B262F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6D369C96" w14:textId="321BF8FA" w:rsidR="00521B34" w:rsidRPr="00E463CF" w:rsidRDefault="00521B34" w:rsidP="00521B34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1078102048"/>
            <w:placeholder>
              <w:docPart w:val="9AC84AF146F04555B7DDC4888223EA46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63220979" w14:textId="495CDDF0" w:rsidR="00521B34" w:rsidRPr="00E463CF" w:rsidRDefault="00521B34" w:rsidP="00521B34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417857468"/>
            <w:placeholder>
              <w:docPart w:val="4C4CCAF9C56E45DE8ACA7B0BAEFFB68C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2BD24A63" w14:textId="0776E3B3" w:rsidR="00521B34" w:rsidRPr="00E463CF" w:rsidRDefault="00521B34" w:rsidP="00521B34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E463CF" w:rsidRPr="00E463CF" w14:paraId="0C5D3017" w14:textId="77777777" w:rsidTr="00BF6C4B">
        <w:trPr>
          <w:trHeight w:val="87"/>
        </w:trPr>
        <w:tc>
          <w:tcPr>
            <w:tcW w:w="1109" w:type="pct"/>
          </w:tcPr>
          <w:p w14:paraId="6F28FB0C" w14:textId="5C120A57" w:rsidR="00E463CF" w:rsidRPr="00E463CF" w:rsidRDefault="00E463CF" w:rsidP="00E463CF">
            <w:pPr>
              <w:pStyle w:val="ItemDescription"/>
            </w:pPr>
          </w:p>
        </w:tc>
        <w:tc>
          <w:tcPr>
            <w:tcW w:w="1143" w:type="pct"/>
          </w:tcPr>
          <w:p w14:paraId="1233F98B" w14:textId="3B238B5D" w:rsidR="00E463CF" w:rsidRPr="00E463CF" w:rsidRDefault="00E463CF" w:rsidP="00E463CF">
            <w:pPr>
              <w:pStyle w:val="ItemDescription"/>
            </w:pPr>
          </w:p>
        </w:tc>
        <w:tc>
          <w:tcPr>
            <w:tcW w:w="975" w:type="pct"/>
          </w:tcPr>
          <w:p w14:paraId="6EF8F879" w14:textId="5DA64DDE" w:rsidR="00E463CF" w:rsidRPr="00E463CF" w:rsidRDefault="00E463CF" w:rsidP="00E463CF">
            <w:pPr>
              <w:pStyle w:val="ItemDescription"/>
            </w:pPr>
          </w:p>
        </w:tc>
        <w:tc>
          <w:tcPr>
            <w:tcW w:w="1773" w:type="pct"/>
          </w:tcPr>
          <w:p w14:paraId="606135E3" w14:textId="50062ABE" w:rsidR="00E463CF" w:rsidRPr="00E463CF" w:rsidRDefault="00E463CF" w:rsidP="00E463CF">
            <w:pPr>
              <w:pStyle w:val="ItemDescription"/>
            </w:pPr>
          </w:p>
        </w:tc>
      </w:tr>
      <w:tr w:rsidR="00BF6C4B" w:rsidRPr="00E463CF" w14:paraId="7D471F0D" w14:textId="77777777" w:rsidTr="00BF6C4B">
        <w:trPr>
          <w:trHeight w:val="87"/>
        </w:trPr>
        <w:tc>
          <w:tcPr>
            <w:tcW w:w="1109" w:type="pct"/>
          </w:tcPr>
          <w:p w14:paraId="706CD20F" w14:textId="77777777" w:rsidR="00BF6C4B" w:rsidRPr="00E463CF" w:rsidRDefault="00BF6C4B" w:rsidP="00E463CF">
            <w:pPr>
              <w:pStyle w:val="ItemDescription"/>
            </w:pPr>
          </w:p>
        </w:tc>
        <w:tc>
          <w:tcPr>
            <w:tcW w:w="1143" w:type="pct"/>
          </w:tcPr>
          <w:p w14:paraId="19C36A42" w14:textId="77777777" w:rsidR="00BF6C4B" w:rsidRPr="00E463CF" w:rsidRDefault="00BF6C4B" w:rsidP="00E463CF">
            <w:pPr>
              <w:pStyle w:val="ItemDescription"/>
            </w:pPr>
          </w:p>
        </w:tc>
        <w:tc>
          <w:tcPr>
            <w:tcW w:w="975" w:type="pct"/>
          </w:tcPr>
          <w:p w14:paraId="78D03386" w14:textId="77777777" w:rsidR="00BF6C4B" w:rsidRPr="00E463CF" w:rsidRDefault="00BF6C4B" w:rsidP="00E463CF">
            <w:pPr>
              <w:pStyle w:val="ItemDescription"/>
            </w:pPr>
          </w:p>
        </w:tc>
        <w:tc>
          <w:tcPr>
            <w:tcW w:w="1773" w:type="pct"/>
          </w:tcPr>
          <w:p w14:paraId="66559BCE" w14:textId="77777777" w:rsidR="00BF6C4B" w:rsidRPr="00E463CF" w:rsidRDefault="00BF6C4B" w:rsidP="00E463CF">
            <w:pPr>
              <w:pStyle w:val="ItemDescription"/>
            </w:pPr>
          </w:p>
        </w:tc>
      </w:tr>
      <w:tr w:rsidR="00BF6C4B" w:rsidRPr="00E463CF" w14:paraId="696E6185" w14:textId="77777777" w:rsidTr="00BF6C4B">
        <w:trPr>
          <w:trHeight w:val="87"/>
        </w:trPr>
        <w:sdt>
          <w:sdtPr>
            <w:id w:val="-532800849"/>
            <w:placeholder>
              <w:docPart w:val="BE0B1CD5E2044A9383B1C4857B60E75C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79199AD3" w14:textId="77777777" w:rsidR="00BF6C4B" w:rsidRPr="00E463CF" w:rsidRDefault="00BF6C4B" w:rsidP="00D35E67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8194401"/>
            <w:placeholder>
              <w:docPart w:val="5766EA0CA0674AB8A18C9B60F26B1E26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66558889" w14:textId="77777777" w:rsidR="00BF6C4B" w:rsidRPr="00E463CF" w:rsidRDefault="00BF6C4B" w:rsidP="00D35E67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395169854"/>
            <w:placeholder>
              <w:docPart w:val="5E8BEC373A1247F2B84F59878DA01113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7A63E195" w14:textId="77777777" w:rsidR="00BF6C4B" w:rsidRPr="00E463CF" w:rsidRDefault="00BF6C4B" w:rsidP="00D35E67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952747951"/>
            <w:placeholder>
              <w:docPart w:val="D5D3BE2C5163477D8ED6CCE339C0E94C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64D20DF5" w14:textId="77777777" w:rsidR="00BF6C4B" w:rsidRPr="00E463CF" w:rsidRDefault="00BF6C4B" w:rsidP="00D35E67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E463CF" w:rsidRPr="00E463CF" w14:paraId="0F542D27" w14:textId="77777777" w:rsidTr="00521B34">
        <w:trPr>
          <w:trHeight w:val="288"/>
        </w:trPr>
        <w:sdt>
          <w:sdtPr>
            <w:id w:val="1354682209"/>
            <w:placeholder>
              <w:docPart w:val="9A3FDFB409DB43A4BE77A7E8AB90FB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9" w:type="pct"/>
              </w:tcPr>
              <w:p w14:paraId="6E0AA80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55106054"/>
            <w:placeholder>
              <w:docPart w:val="F420A924D1344C02B8DC3FDFF33317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3" w:type="pct"/>
              </w:tcPr>
              <w:p w14:paraId="29DD5EA0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2048745979"/>
            <w:placeholder>
              <w:docPart w:val="CA26834F09014CBCB91643356020B0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975" w:type="pct"/>
              </w:tcPr>
              <w:p w14:paraId="2C83F59F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717656052"/>
            <w:placeholder>
              <w:docPart w:val="EC68F46B2E4144A79DBFB14FC719B1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73" w:type="pct"/>
              </w:tcPr>
              <w:p w14:paraId="5D7291E7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</w:tbl>
    <w:p w14:paraId="2B54E9AA" w14:textId="77777777" w:rsidR="00875D51" w:rsidRDefault="00875D51" w:rsidP="00B2092B">
      <w:pPr>
        <w:ind w:left="0"/>
      </w:pPr>
    </w:p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4FDD" w14:textId="77777777" w:rsidR="005F1CA7" w:rsidRDefault="005F1CA7" w:rsidP="001E7D29">
      <w:pPr>
        <w:spacing w:after="0" w:line="240" w:lineRule="auto"/>
      </w:pPr>
      <w:r>
        <w:separator/>
      </w:r>
    </w:p>
  </w:endnote>
  <w:endnote w:type="continuationSeparator" w:id="0">
    <w:p w14:paraId="17BC3AA2" w14:textId="77777777" w:rsidR="005F1CA7" w:rsidRDefault="005F1CA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94C8" w14:textId="77777777" w:rsidR="005F1CA7" w:rsidRDefault="005F1CA7" w:rsidP="001E7D29">
      <w:pPr>
        <w:spacing w:after="0" w:line="240" w:lineRule="auto"/>
      </w:pPr>
      <w:r>
        <w:separator/>
      </w:r>
    </w:p>
  </w:footnote>
  <w:footnote w:type="continuationSeparator" w:id="0">
    <w:p w14:paraId="63952617" w14:textId="77777777" w:rsidR="005F1CA7" w:rsidRDefault="005F1CA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582A"/>
    <w:rsid w:val="0015180F"/>
    <w:rsid w:val="001746FC"/>
    <w:rsid w:val="00175288"/>
    <w:rsid w:val="00193653"/>
    <w:rsid w:val="001C329C"/>
    <w:rsid w:val="001E7D29"/>
    <w:rsid w:val="00207AD7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C6C2B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21B34"/>
    <w:rsid w:val="00535B54"/>
    <w:rsid w:val="00554276"/>
    <w:rsid w:val="00564D17"/>
    <w:rsid w:val="005758DE"/>
    <w:rsid w:val="005E0ED9"/>
    <w:rsid w:val="005F1CA7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0202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B0E31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2C25"/>
    <w:rsid w:val="009B618C"/>
    <w:rsid w:val="009D4984"/>
    <w:rsid w:val="009D6901"/>
    <w:rsid w:val="009F4E19"/>
    <w:rsid w:val="00A07662"/>
    <w:rsid w:val="00A21B71"/>
    <w:rsid w:val="00A33F6E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10C6F"/>
    <w:rsid w:val="00B2092B"/>
    <w:rsid w:val="00B247A9"/>
    <w:rsid w:val="00B37516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F6C4B"/>
    <w:rsid w:val="00C14973"/>
    <w:rsid w:val="00C1643D"/>
    <w:rsid w:val="00C261A9"/>
    <w:rsid w:val="00C3186C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4B44"/>
    <w:rsid w:val="00EF6435"/>
    <w:rsid w:val="00F10F6B"/>
    <w:rsid w:val="00F23697"/>
    <w:rsid w:val="00F26546"/>
    <w:rsid w:val="00F36BB7"/>
    <w:rsid w:val="00F76079"/>
    <w:rsid w:val="00F87EAA"/>
    <w:rsid w:val="00F90DDA"/>
    <w:rsid w:val="00F92B25"/>
    <w:rsid w:val="00FA33EA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  <w:docPart>
      <w:docPartPr>
        <w:name w:val="A06CF771B86648489154C4835BC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5B9E-7827-4832-BB63-894936172F37}"/>
      </w:docPartPr>
      <w:docPartBody>
        <w:p w:rsidR="00914E09" w:rsidRDefault="00AE59A8">
          <w:pPr>
            <w:pStyle w:val="A06CF771B86648489154C4835BC5C077"/>
          </w:pPr>
          <w:r w:rsidRPr="00133C8A">
            <w:t>[Agenda item]</w:t>
          </w:r>
        </w:p>
      </w:docPartBody>
    </w:docPart>
    <w:docPart>
      <w:docPartPr>
        <w:name w:val="487ECEFA76E04C01830189453C57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B643-C1AD-41EC-9C66-5E6061DB12CF}"/>
      </w:docPartPr>
      <w:docPartBody>
        <w:p w:rsidR="00914E09" w:rsidRDefault="00AE59A8">
          <w:pPr>
            <w:pStyle w:val="487ECEFA76E04C01830189453C578092"/>
          </w:pPr>
          <w:r w:rsidRPr="00133C8A">
            <w:t>[Agenda item]</w:t>
          </w:r>
        </w:p>
      </w:docPartBody>
    </w:docPart>
    <w:docPart>
      <w:docPartPr>
        <w:name w:val="9A3FDFB409DB43A4BE77A7E8AB90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61EC-20C1-45A3-BD20-670029692636}"/>
      </w:docPartPr>
      <w:docPartBody>
        <w:p w:rsidR="00914E09" w:rsidRDefault="00AE59A8">
          <w:pPr>
            <w:pStyle w:val="9A3FDFB409DB43A4BE77A7E8AB90FB04"/>
          </w:pPr>
          <w:r w:rsidRPr="00E463CF">
            <w:t>[Action item]</w:t>
          </w:r>
        </w:p>
      </w:docPartBody>
    </w:docPart>
    <w:docPart>
      <w:docPartPr>
        <w:name w:val="F420A924D1344C02B8DC3FDFF3331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8683-529B-44C3-92E3-E8DE5F5695BA}"/>
      </w:docPartPr>
      <w:docPartBody>
        <w:p w:rsidR="00914E09" w:rsidRDefault="00AE59A8">
          <w:pPr>
            <w:pStyle w:val="F420A924D1344C02B8DC3FDFF33317B4"/>
          </w:pPr>
          <w:r w:rsidRPr="00E463CF">
            <w:t>[Name(s)]</w:t>
          </w:r>
        </w:p>
      </w:docPartBody>
    </w:docPart>
    <w:docPart>
      <w:docPartPr>
        <w:name w:val="CA26834F09014CBCB91643356020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023D-F43B-4E1E-B81C-3EF506D1E98A}"/>
      </w:docPartPr>
      <w:docPartBody>
        <w:p w:rsidR="00914E09" w:rsidRDefault="00AE59A8">
          <w:pPr>
            <w:pStyle w:val="CA26834F09014CBCB91643356020B09E"/>
          </w:pPr>
          <w:r w:rsidRPr="00E463CF">
            <w:t>[Date]</w:t>
          </w:r>
        </w:p>
      </w:docPartBody>
    </w:docPart>
    <w:docPart>
      <w:docPartPr>
        <w:name w:val="EC68F46B2E4144A79DBFB14FC719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140C-A483-4493-AE5E-695A3191F14E}"/>
      </w:docPartPr>
      <w:docPartBody>
        <w:p w:rsidR="00914E09" w:rsidRDefault="00AE59A8">
          <w:pPr>
            <w:pStyle w:val="EC68F46B2E4144A79DBFB14FC719B1E2"/>
          </w:pPr>
          <w:r w:rsidRPr="00E463CF">
            <w:t>[Status, such as In Progress or Complete]</w:t>
          </w:r>
        </w:p>
      </w:docPartBody>
    </w:docPart>
    <w:docPart>
      <w:docPartPr>
        <w:name w:val="89EFBB09F9EE46B9BE9536E24C63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E9B41-6861-40D8-911D-A9A1BC9C4A4F}"/>
      </w:docPartPr>
      <w:docPartBody>
        <w:p w:rsidR="00000000" w:rsidRDefault="00E03B8C" w:rsidP="00E03B8C">
          <w:pPr>
            <w:pStyle w:val="89EFBB09F9EE46B9BE9536E24C63132B"/>
          </w:pPr>
          <w:r w:rsidRPr="00E463CF">
            <w:t>[Action item]</w:t>
          </w:r>
        </w:p>
      </w:docPartBody>
    </w:docPart>
    <w:docPart>
      <w:docPartPr>
        <w:name w:val="3375C16167584CC681F28B4ED80B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024D7-9FC0-4B08-B4B8-9DD298CFC016}"/>
      </w:docPartPr>
      <w:docPartBody>
        <w:p w:rsidR="00000000" w:rsidRDefault="00E03B8C" w:rsidP="00E03B8C">
          <w:pPr>
            <w:pStyle w:val="3375C16167584CC681F28B4ED80B262F"/>
          </w:pPr>
          <w:r w:rsidRPr="00E463CF">
            <w:t>[Name(s)]</w:t>
          </w:r>
        </w:p>
      </w:docPartBody>
    </w:docPart>
    <w:docPart>
      <w:docPartPr>
        <w:name w:val="9AC84AF146F04555B7DDC4888223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ED4B-C5BB-4382-A659-FA55C2310E11}"/>
      </w:docPartPr>
      <w:docPartBody>
        <w:p w:rsidR="00000000" w:rsidRDefault="00E03B8C" w:rsidP="00E03B8C">
          <w:pPr>
            <w:pStyle w:val="9AC84AF146F04555B7DDC4888223EA46"/>
          </w:pPr>
          <w:r w:rsidRPr="00E463CF">
            <w:t>[Date]</w:t>
          </w:r>
        </w:p>
      </w:docPartBody>
    </w:docPart>
    <w:docPart>
      <w:docPartPr>
        <w:name w:val="4C4CCAF9C56E45DE8ACA7B0BAEFF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C489-B221-401F-A998-99A3E45FADEC}"/>
      </w:docPartPr>
      <w:docPartBody>
        <w:p w:rsidR="00000000" w:rsidRDefault="00E03B8C" w:rsidP="00E03B8C">
          <w:pPr>
            <w:pStyle w:val="4C4CCAF9C56E45DE8ACA7B0BAEFFB68C"/>
          </w:pPr>
          <w:r w:rsidRPr="00E463CF">
            <w:t>[Status, such as In Progress or Complete]</w:t>
          </w:r>
        </w:p>
      </w:docPartBody>
    </w:docPart>
    <w:docPart>
      <w:docPartPr>
        <w:name w:val="BE0B1CD5E2044A9383B1C4857B60E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0DDAD-8FBA-41F7-AEC6-3D48A3389B9F}"/>
      </w:docPartPr>
      <w:docPartBody>
        <w:p w:rsidR="00000000" w:rsidRDefault="00E03B8C" w:rsidP="00E03B8C">
          <w:pPr>
            <w:pStyle w:val="BE0B1CD5E2044A9383B1C4857B60E75C"/>
          </w:pPr>
          <w:r w:rsidRPr="00E463CF">
            <w:t>[Action item]</w:t>
          </w:r>
        </w:p>
      </w:docPartBody>
    </w:docPart>
    <w:docPart>
      <w:docPartPr>
        <w:name w:val="5766EA0CA0674AB8A18C9B60F26B1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2F0DD-A396-4108-A1A6-5C0F889DC3F6}"/>
      </w:docPartPr>
      <w:docPartBody>
        <w:p w:rsidR="00000000" w:rsidRDefault="00E03B8C" w:rsidP="00E03B8C">
          <w:pPr>
            <w:pStyle w:val="5766EA0CA0674AB8A18C9B60F26B1E26"/>
          </w:pPr>
          <w:r w:rsidRPr="00E463CF">
            <w:t>[Name(s)]</w:t>
          </w:r>
        </w:p>
      </w:docPartBody>
    </w:docPart>
    <w:docPart>
      <w:docPartPr>
        <w:name w:val="5E8BEC373A1247F2B84F59878DA01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1BD6-4B14-4ADE-ACC0-FDE3EDB2A703}"/>
      </w:docPartPr>
      <w:docPartBody>
        <w:p w:rsidR="00000000" w:rsidRDefault="00E03B8C" w:rsidP="00E03B8C">
          <w:pPr>
            <w:pStyle w:val="5E8BEC373A1247F2B84F59878DA01113"/>
          </w:pPr>
          <w:r w:rsidRPr="00E463CF">
            <w:t>[Date]</w:t>
          </w:r>
        </w:p>
      </w:docPartBody>
    </w:docPart>
    <w:docPart>
      <w:docPartPr>
        <w:name w:val="D5D3BE2C5163477D8ED6CCE339C0E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5E313-9F34-48A2-B465-86F6589E2713}"/>
      </w:docPartPr>
      <w:docPartBody>
        <w:p w:rsidR="00000000" w:rsidRDefault="00E03B8C" w:rsidP="00E03B8C">
          <w:pPr>
            <w:pStyle w:val="D5D3BE2C5163477D8ED6CCE339C0E94C"/>
          </w:pPr>
          <w:r w:rsidRPr="00E463CF"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1A5FB7"/>
    <w:rsid w:val="002A7463"/>
    <w:rsid w:val="005F1BF4"/>
    <w:rsid w:val="007E6FF2"/>
    <w:rsid w:val="00914E09"/>
    <w:rsid w:val="00A50928"/>
    <w:rsid w:val="00AE59A8"/>
    <w:rsid w:val="00C1482B"/>
    <w:rsid w:val="00E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2EC74D9E892042C99A9A114FD8A92574">
    <w:name w:val="2EC74D9E892042C99A9A114FD8A92574"/>
    <w:rsid w:val="00E03B8C"/>
  </w:style>
  <w:style w:type="paragraph" w:customStyle="1" w:styleId="5656191CA7A9469BBD971B4544BF4D7E">
    <w:name w:val="5656191CA7A9469BBD971B4544BF4D7E"/>
    <w:rsid w:val="00E03B8C"/>
  </w:style>
  <w:style w:type="paragraph" w:customStyle="1" w:styleId="D1ABA99C45604B50869D13726BB2211A">
    <w:name w:val="D1ABA99C45604B50869D13726BB2211A"/>
    <w:rsid w:val="00E03B8C"/>
  </w:style>
  <w:style w:type="paragraph" w:customStyle="1" w:styleId="2B8DD3E0AAB84B9BB2F49A41EDCABEA2">
    <w:name w:val="2B8DD3E0AAB84B9BB2F49A41EDCABEA2"/>
    <w:rsid w:val="00E03B8C"/>
  </w:style>
  <w:style w:type="paragraph" w:customStyle="1" w:styleId="BAE19DB9AEB2484F8B758FDA64EF9997">
    <w:name w:val="BAE19DB9AEB2484F8B758FDA64EF9997"/>
    <w:rsid w:val="00E03B8C"/>
  </w:style>
  <w:style w:type="paragraph" w:customStyle="1" w:styleId="93DDCC1EFCB6404D9464591579792E9E">
    <w:name w:val="93DDCC1EFCB6404D9464591579792E9E"/>
    <w:rsid w:val="00E03B8C"/>
  </w:style>
  <w:style w:type="paragraph" w:customStyle="1" w:styleId="89EFBB09F9EE46B9BE9536E24C63132B">
    <w:name w:val="89EFBB09F9EE46B9BE9536E24C63132B"/>
    <w:rsid w:val="00E03B8C"/>
  </w:style>
  <w:style w:type="paragraph" w:customStyle="1" w:styleId="3375C16167584CC681F28B4ED80B262F">
    <w:name w:val="3375C16167584CC681F28B4ED80B262F"/>
    <w:rsid w:val="00E03B8C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  <w:style w:type="paragraph" w:customStyle="1" w:styleId="5E6BCD0B07974C48B5E2AEC857A3DEF4">
    <w:name w:val="5E6BCD0B07974C48B5E2AEC857A3DEF4"/>
    <w:rsid w:val="00C1482B"/>
  </w:style>
  <w:style w:type="paragraph" w:customStyle="1" w:styleId="9AC84AF146F04555B7DDC4888223EA46">
    <w:name w:val="9AC84AF146F04555B7DDC4888223EA46"/>
    <w:rsid w:val="00E03B8C"/>
  </w:style>
  <w:style w:type="paragraph" w:customStyle="1" w:styleId="4C4CCAF9C56E45DE8ACA7B0BAEFFB68C">
    <w:name w:val="4C4CCAF9C56E45DE8ACA7B0BAEFFB68C"/>
    <w:rsid w:val="00E03B8C"/>
  </w:style>
  <w:style w:type="paragraph" w:customStyle="1" w:styleId="BE0B1CD5E2044A9383B1C4857B60E75C">
    <w:name w:val="BE0B1CD5E2044A9383B1C4857B60E75C"/>
    <w:rsid w:val="00E03B8C"/>
  </w:style>
  <w:style w:type="paragraph" w:customStyle="1" w:styleId="5766EA0CA0674AB8A18C9B60F26B1E26">
    <w:name w:val="5766EA0CA0674AB8A18C9B60F26B1E26"/>
    <w:rsid w:val="00E03B8C"/>
  </w:style>
  <w:style w:type="paragraph" w:customStyle="1" w:styleId="5E8BEC373A1247F2B84F59878DA01113">
    <w:name w:val="5E8BEC373A1247F2B84F59878DA01113"/>
    <w:rsid w:val="00E03B8C"/>
  </w:style>
  <w:style w:type="paragraph" w:customStyle="1" w:styleId="D5D3BE2C5163477D8ED6CCE339C0E94C">
    <w:name w:val="D5D3BE2C5163477D8ED6CCE339C0E94C"/>
    <w:rsid w:val="00E03B8C"/>
  </w:style>
  <w:style w:type="paragraph" w:customStyle="1" w:styleId="5160A1D40E7B4BD8BDAC1DEDFAED856F">
    <w:name w:val="5160A1D40E7B4BD8BDAC1DEDFAED856F"/>
    <w:rsid w:val="00E03B8C"/>
  </w:style>
  <w:style w:type="paragraph" w:customStyle="1" w:styleId="38EF0073378B41D4832CDB55440295E4">
    <w:name w:val="38EF0073378B41D4832CDB55440295E4"/>
    <w:rsid w:val="00E03B8C"/>
  </w:style>
  <w:style w:type="paragraph" w:customStyle="1" w:styleId="D96B897D21D042BFB5AA4C7C9BE24AF9">
    <w:name w:val="D96B897D21D042BFB5AA4C7C9BE24AF9"/>
    <w:rsid w:val="00E03B8C"/>
  </w:style>
  <w:style w:type="paragraph" w:customStyle="1" w:styleId="F744D0E08E8A4C89A3F46D771E808AD3">
    <w:name w:val="F744D0E08E8A4C89A3F46D771E808AD3"/>
    <w:rsid w:val="00E03B8C"/>
  </w:style>
  <w:style w:type="paragraph" w:customStyle="1" w:styleId="6A41B1B0F4BB44398A21EA9BF377CDF6">
    <w:name w:val="6A41B1B0F4BB44398A21EA9BF377CDF6"/>
    <w:rsid w:val="00E03B8C"/>
  </w:style>
  <w:style w:type="paragraph" w:customStyle="1" w:styleId="D65049DEF65E478C94C196A2E561A103">
    <w:name w:val="D65049DEF65E478C94C196A2E561A103"/>
    <w:rsid w:val="00E03B8C"/>
  </w:style>
  <w:style w:type="paragraph" w:customStyle="1" w:styleId="9EE60E3FE70B41AEB1F1DE6FF1B2F357">
    <w:name w:val="9EE60E3FE70B41AEB1F1DE6FF1B2F357"/>
    <w:rsid w:val="00E03B8C"/>
  </w:style>
  <w:style w:type="paragraph" w:customStyle="1" w:styleId="0AFFBA476684473485C1589997B83987">
    <w:name w:val="0AFFBA476684473485C1589997B83987"/>
    <w:rsid w:val="00E03B8C"/>
  </w:style>
  <w:style w:type="paragraph" w:customStyle="1" w:styleId="C4ABBB4A1A5447C996A233233EDFF6A4">
    <w:name w:val="C4ABBB4A1A5447C996A233233EDFF6A4"/>
    <w:rsid w:val="00E03B8C"/>
  </w:style>
  <w:style w:type="paragraph" w:customStyle="1" w:styleId="8702E0A871E140DFBDE89703D49951D7">
    <w:name w:val="8702E0A871E140DFBDE89703D49951D7"/>
    <w:rsid w:val="00E03B8C"/>
  </w:style>
  <w:style w:type="paragraph" w:customStyle="1" w:styleId="3432FA312E274AE9991CEE9155D46E35">
    <w:name w:val="3432FA312E274AE9991CEE9155D46E35"/>
    <w:rsid w:val="00E03B8C"/>
  </w:style>
  <w:style w:type="paragraph" w:customStyle="1" w:styleId="D63569BD01984B7B99838B03CC21858D">
    <w:name w:val="D63569BD01984B7B99838B03CC21858D"/>
    <w:rsid w:val="00E03B8C"/>
  </w:style>
  <w:style w:type="paragraph" w:customStyle="1" w:styleId="3A336FE558354CB39AD9D24002180CF9">
    <w:name w:val="3A336FE558354CB39AD9D24002180CF9"/>
    <w:rsid w:val="00E03B8C"/>
  </w:style>
  <w:style w:type="paragraph" w:customStyle="1" w:styleId="0BF948A743F84B549D3A48379A8441E4">
    <w:name w:val="0BF948A743F84B549D3A48379A8441E4"/>
    <w:rsid w:val="00E03B8C"/>
  </w:style>
  <w:style w:type="paragraph" w:customStyle="1" w:styleId="36DEB93F0143413BBA94A7DBC34A193E">
    <w:name w:val="36DEB93F0143413BBA94A7DBC34A193E"/>
    <w:rsid w:val="00E03B8C"/>
  </w:style>
  <w:style w:type="paragraph" w:customStyle="1" w:styleId="037423B905144CDDACCEBB0114089A48">
    <w:name w:val="037423B905144CDDACCEBB0114089A48"/>
    <w:rsid w:val="00E03B8C"/>
  </w:style>
  <w:style w:type="paragraph" w:customStyle="1" w:styleId="C7C068611494481DAD5D02BD1348F97B">
    <w:name w:val="C7C068611494481DAD5D02BD1348F97B"/>
    <w:rsid w:val="00E03B8C"/>
  </w:style>
  <w:style w:type="paragraph" w:customStyle="1" w:styleId="2166D63C54B94EEAB1FEBA094B8E0DD3">
    <w:name w:val="2166D63C54B94EEAB1FEBA094B8E0DD3"/>
    <w:rsid w:val="00E03B8C"/>
  </w:style>
  <w:style w:type="paragraph" w:customStyle="1" w:styleId="386A13AD7DA94E4DBE17EB122766AA09">
    <w:name w:val="386A13AD7DA94E4DBE17EB122766AA09"/>
    <w:rsid w:val="00E03B8C"/>
  </w:style>
  <w:style w:type="paragraph" w:customStyle="1" w:styleId="FBFC66BDF93640F191F1E67E3D62D47B">
    <w:name w:val="FBFC66BDF93640F191F1E67E3D62D47B"/>
    <w:rsid w:val="00E03B8C"/>
  </w:style>
  <w:style w:type="paragraph" w:customStyle="1" w:styleId="B3AAB20E9D2C43F09F95912F098B87A8">
    <w:name w:val="B3AAB20E9D2C43F09F95912F098B87A8"/>
    <w:rsid w:val="00E03B8C"/>
  </w:style>
  <w:style w:type="paragraph" w:customStyle="1" w:styleId="1C7F1BE6BA244CB8B90380BB31158308">
    <w:name w:val="1C7F1BE6BA244CB8B90380BB31158308"/>
    <w:rsid w:val="00E03B8C"/>
  </w:style>
  <w:style w:type="paragraph" w:customStyle="1" w:styleId="1B609F17EA5B48F180D743D15AF2DFE1">
    <w:name w:val="1B609F17EA5B48F180D743D15AF2DFE1"/>
    <w:rsid w:val="00E03B8C"/>
  </w:style>
  <w:style w:type="paragraph" w:customStyle="1" w:styleId="4518B89A8A7C462985EACBE261DD54F7">
    <w:name w:val="4518B89A8A7C462985EACBE261DD54F7"/>
    <w:rsid w:val="00E0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2021-05-07T09:17:00Z</dcterms:created>
  <dcterms:modified xsi:type="dcterms:W3CDTF">2021-05-07T09:20:00Z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