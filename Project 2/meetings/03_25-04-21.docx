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C96F" w14:textId="77777777" w:rsidR="0033728F" w:rsidRDefault="00A3439E" w:rsidP="0033728F">
      <w:pPr>
        <w:pStyle w:val="Logo"/>
      </w:pPr>
      <w:r w:rsidRPr="00875D51">
        <mc:AlternateContent>
          <mc:Choice Requires="wps">
            <w:drawing>
              <wp:inline distT="0" distB="0" distL="0" distR="0" wp14:anchorId="7394F6F2" wp14:editId="34D29A1A">
                <wp:extent cx="3030071" cy="407670"/>
                <wp:effectExtent l="19050" t="19050" r="18415" b="25400"/>
                <wp:docPr id="18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14:paraId="42B8455E" w14:textId="56AAE08D" w:rsidR="00A3439E" w:rsidRPr="009B618C" w:rsidRDefault="009B618C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GB"/>
                              </w:rPr>
                              <w:t xml:space="preserve">IoT </w:t>
                            </w:r>
                            <w:r w:rsidR="009A2C25"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GB"/>
                              </w:rPr>
                              <w:t>Major</w:t>
                            </w: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GB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4F6F2" id="Shape 61" o:spid="_x0000_s1026" alt="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" filled="f" strokecolor="black [3213]" strokeweight="3pt">
                <v:stroke miterlimit="4"/>
                <v:textbox style="mso-fit-shape-to-text:t" inset="1.5pt,1.5pt,1.5pt,1.5pt">
                  <w:txbxContent>
                    <w:p w14:paraId="42B8455E" w14:textId="56AAE08D" w:rsidR="00A3439E" w:rsidRPr="009B618C" w:rsidRDefault="009B618C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  <w:lang w:val="en-GB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GB"/>
                        </w:rPr>
                        <w:t xml:space="preserve">IoT </w:t>
                      </w:r>
                      <w:r w:rsidR="009A2C25"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GB"/>
                        </w:rPr>
                        <w:t>Major</w:t>
                      </w: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GB"/>
                        </w:rPr>
                        <w:t xml:space="preserve"> Project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865322F" w14:textId="306B6F7C" w:rsidR="00D4294F" w:rsidRPr="00875D51" w:rsidRDefault="00D4294F" w:rsidP="00D4294F">
      <w:pPr>
        <w:pStyle w:val="Heading1"/>
      </w:pPr>
      <w:r>
        <w:t>Project : Baby Monitor</w:t>
      </w:r>
    </w:p>
    <w:p w14:paraId="288364CC" w14:textId="77777777" w:rsidR="00275260" w:rsidRPr="00875D51" w:rsidRDefault="00D747A2" w:rsidP="00875D51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C8921CC0570F4FB8BCD93CE15018E0A7"/>
          </w:placeholder>
          <w:temporary/>
          <w:showingPlcHdr/>
          <w15:appearance w15:val="hidden"/>
        </w:sdtPr>
        <w:sdtEndPr/>
        <w:sdtContent>
          <w:r w:rsidR="00275260" w:rsidRPr="00875D51">
            <w:t>Meeting minutes</w:t>
          </w:r>
        </w:sdtContent>
      </w:sdt>
    </w:p>
    <w:p w14:paraId="53BEAECA" w14:textId="4249D17B" w:rsidR="00554276" w:rsidRPr="00515252" w:rsidRDefault="00A3439E" w:rsidP="009B618C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 w:rsidR="00515252">
        <w:t xml:space="preserve">  </w:t>
      </w:r>
      <w:r w:rsidR="009B618C">
        <w:t>Online – MS Teams</w:t>
      </w:r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175288">
        <w:t>2</w:t>
      </w:r>
      <w:r w:rsidR="00655B6C">
        <w:t>2</w:t>
      </w:r>
      <w:r w:rsidR="003C6C2B">
        <w:t>/0</w:t>
      </w:r>
      <w:r w:rsidR="009A2C25">
        <w:t>4</w:t>
      </w:r>
      <w:r w:rsidR="003C6C2B">
        <w:t>/2021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 w:rsidR="00515252">
        <w:t xml:space="preserve">  </w:t>
      </w:r>
      <w:r w:rsidR="009B618C">
        <w:t>Rhys Gilmartin, Leigh McGuinness, Stephen Meehan</w:t>
      </w:r>
      <w:proofErr w:type="gramStart"/>
      <w:r w:rsidR="009B618C">
        <w:t>, ,</w:t>
      </w:r>
      <w:proofErr w:type="gramEnd"/>
      <w:r w:rsidR="009B618C">
        <w:t xml:space="preserve"> Abdul Rahman Saif al Adhubi</w:t>
      </w:r>
      <w:r w:rsidRPr="00515252">
        <w:br/>
      </w:r>
      <w:r w:rsidRPr="00515252">
        <w:rPr>
          <w:b/>
        </w:rPr>
        <w:t>Time</w:t>
      </w:r>
      <w:r w:rsidRPr="00515252">
        <w:t>:</w:t>
      </w:r>
      <w:r w:rsidR="00515252">
        <w:t xml:space="preserve">  </w:t>
      </w:r>
      <w:r w:rsidR="00655B6C">
        <w:rPr>
          <w:rStyle w:val="Strong"/>
          <w:rFonts w:asciiTheme="majorHAnsi" w:eastAsiaTheme="majorEastAsia" w:hAnsiTheme="majorHAnsi"/>
          <w:b w:val="0"/>
          <w:bCs w:val="0"/>
        </w:rPr>
        <w:t>11</w:t>
      </w:r>
      <w:r w:rsidR="009A2C25">
        <w:rPr>
          <w:rStyle w:val="Strong"/>
          <w:rFonts w:asciiTheme="majorHAnsi" w:eastAsiaTheme="majorEastAsia" w:hAnsiTheme="majorHAnsi"/>
          <w:b w:val="0"/>
          <w:bCs w:val="0"/>
        </w:rPr>
        <w:t>.</w:t>
      </w:r>
      <w:r w:rsidR="00655B6C">
        <w:rPr>
          <w:rStyle w:val="Strong"/>
          <w:rFonts w:asciiTheme="majorHAnsi" w:eastAsiaTheme="majorEastAsia" w:hAnsiTheme="majorHAnsi"/>
          <w:b w:val="0"/>
          <w:bCs w:val="0"/>
        </w:rPr>
        <w:t>00a</w:t>
      </w:r>
      <w:r w:rsidR="009A2C25">
        <w:rPr>
          <w:rStyle w:val="Strong"/>
          <w:rFonts w:asciiTheme="majorHAnsi" w:eastAsiaTheme="majorEastAsia" w:hAnsiTheme="majorHAnsi"/>
          <w:b w:val="0"/>
          <w:bCs w:val="0"/>
        </w:rPr>
        <w:t>m</w:t>
      </w:r>
    </w:p>
    <w:p w14:paraId="55445C90" w14:textId="77777777" w:rsidR="00875D51" w:rsidRPr="00875D51" w:rsidRDefault="00875D51" w:rsidP="00875D51">
      <w:pPr>
        <w:pStyle w:val="Heading1"/>
      </w:pPr>
      <w:r w:rsidRPr="00875D51">
        <w:t>Agenda items</w:t>
      </w:r>
    </w:p>
    <w:p w14:paraId="3A9FF0B5" w14:textId="03195EE6" w:rsidR="00875D51" w:rsidRDefault="00655B6C" w:rsidP="00875D51">
      <w:pPr>
        <w:pStyle w:val="ListNumber"/>
      </w:pPr>
      <w:r>
        <w:t>Revise presentation scripts</w:t>
      </w:r>
    </w:p>
    <w:p w14:paraId="24E214EA" w14:textId="1CC7BAA0" w:rsidR="00875D51" w:rsidRDefault="00655B6C" w:rsidP="00875D51">
      <w:pPr>
        <w:pStyle w:val="ListNumber"/>
      </w:pPr>
      <w:r>
        <w:t>Practice presentation</w:t>
      </w:r>
      <w:r w:rsidR="00B37516">
        <w:tab/>
      </w:r>
      <w:r w:rsidR="00B37516">
        <w:tab/>
      </w:r>
      <w:r w:rsidR="00B37516">
        <w:tab/>
      </w:r>
      <w:r w:rsidR="00B37516">
        <w:tab/>
      </w:r>
    </w:p>
    <w:sdt>
      <w:sdtPr>
        <w:id w:val="-2010592766"/>
        <w:placeholder>
          <w:docPart w:val="5E6BCD0B07974C48B5E2AEC857A3DEF4"/>
        </w:placeholder>
        <w:temporary/>
        <w:showingPlcHdr/>
        <w15:appearance w15:val="hidden"/>
      </w:sdtPr>
      <w:sdtEndPr/>
      <w:sdtContent>
        <w:p w14:paraId="609A4365" w14:textId="6AEF6D15" w:rsidR="00875D51" w:rsidRDefault="00F26546" w:rsidP="00F26546">
          <w:pPr>
            <w:pStyle w:val="ListNumber"/>
          </w:pPr>
          <w:r w:rsidRPr="00133C8A">
            <w:t>[Agenda item]</w:t>
          </w:r>
        </w:p>
      </w:sdtContent>
    </w:sdt>
    <w:sdt>
      <w:sdtPr>
        <w:id w:val="1289011529"/>
        <w:placeholder>
          <w:docPart w:val="A06CF771B86648489154C4835BC5C077"/>
        </w:placeholder>
        <w:temporary/>
        <w:showingPlcHdr/>
        <w15:appearance w15:val="hidden"/>
      </w:sdtPr>
      <w:sdtEndPr/>
      <w:sdtContent>
        <w:p w14:paraId="1918539C" w14:textId="77777777" w:rsidR="00875D51" w:rsidRDefault="00875D51" w:rsidP="00875D51">
          <w:pPr>
            <w:pStyle w:val="ListNumber"/>
          </w:pPr>
          <w:r w:rsidRPr="00133C8A">
            <w:t>[Agenda item]</w:t>
          </w:r>
        </w:p>
      </w:sdtContent>
    </w:sdt>
    <w:sdt>
      <w:sdtPr>
        <w:id w:val="-410622858"/>
        <w:placeholder>
          <w:docPart w:val="487ECEFA76E04C01830189453C578092"/>
        </w:placeholder>
        <w:temporary/>
        <w:showingPlcHdr/>
        <w15:appearance w15:val="hidden"/>
      </w:sdtPr>
      <w:sdtEndPr/>
      <w:sdtContent>
        <w:p w14:paraId="554C39F3" w14:textId="77777777" w:rsidR="00875D51" w:rsidRDefault="00875D51" w:rsidP="00875D51">
          <w:pPr>
            <w:pStyle w:val="ListNumber"/>
          </w:pPr>
          <w:r w:rsidRPr="00133C8A">
            <w:t>[Agenda item]</w:t>
          </w:r>
        </w:p>
      </w:sdtContent>
    </w:sdt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77"/>
        <w:gridCol w:w="1831"/>
        <w:gridCol w:w="1562"/>
        <w:gridCol w:w="2841"/>
      </w:tblGrid>
      <w:tr w:rsidR="00875D51" w14:paraId="23CE70AF" w14:textId="77777777" w:rsidTr="00655B6C">
        <w:trPr>
          <w:trHeight w:val="459"/>
        </w:trPr>
        <w:tc>
          <w:tcPr>
            <w:tcW w:w="1109" w:type="pct"/>
            <w:tcBorders>
              <w:top w:val="single" w:sz="18" w:space="0" w:color="44546A" w:themeColor="text2"/>
            </w:tcBorders>
            <w:vAlign w:val="center"/>
          </w:tcPr>
          <w:p w14:paraId="6857F48B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1143" w:type="pct"/>
            <w:tcBorders>
              <w:top w:val="single" w:sz="18" w:space="0" w:color="44546A" w:themeColor="text2"/>
            </w:tcBorders>
            <w:vAlign w:val="center"/>
          </w:tcPr>
          <w:p w14:paraId="114D6D76" w14:textId="77777777" w:rsidR="00875D51" w:rsidRPr="00E21240" w:rsidRDefault="00875D51" w:rsidP="00875D51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975" w:type="pct"/>
            <w:tcBorders>
              <w:top w:val="single" w:sz="18" w:space="0" w:color="44546A" w:themeColor="text2"/>
            </w:tcBorders>
            <w:vAlign w:val="center"/>
          </w:tcPr>
          <w:p w14:paraId="626D1019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773" w:type="pct"/>
            <w:tcBorders>
              <w:top w:val="single" w:sz="18" w:space="0" w:color="44546A" w:themeColor="text2"/>
            </w:tcBorders>
            <w:vAlign w:val="center"/>
          </w:tcPr>
          <w:p w14:paraId="0D0F6CD2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Status</w:t>
            </w:r>
          </w:p>
        </w:tc>
      </w:tr>
      <w:tr w:rsidR="00655B6C" w14:paraId="0A670F54" w14:textId="77777777" w:rsidTr="00655B6C">
        <w:trPr>
          <w:trHeight w:val="288"/>
        </w:trPr>
        <w:sdt>
          <w:sdtPr>
            <w:id w:val="-1030720427"/>
            <w:placeholder>
              <w:docPart w:val="5C39F8066A494727983333E3AD6B87F3"/>
            </w:placeholder>
            <w:temporary/>
            <w:showingPlcHdr/>
            <w15:appearance w15:val="hidden"/>
          </w:sdtPr>
          <w:sdtContent>
            <w:tc>
              <w:tcPr>
                <w:tcW w:w="1109" w:type="pct"/>
              </w:tcPr>
              <w:p w14:paraId="41C5AC7C" w14:textId="26AF3C8F" w:rsidR="00655B6C" w:rsidRDefault="00655B6C" w:rsidP="00655B6C">
                <w:pPr>
                  <w:pStyle w:val="ItemDescription"/>
                </w:pPr>
                <w:r w:rsidRPr="00E463CF">
                  <w:t>[Action item]</w:t>
                </w:r>
              </w:p>
            </w:tc>
          </w:sdtContent>
        </w:sdt>
        <w:sdt>
          <w:sdtPr>
            <w:id w:val="-718894091"/>
            <w:placeholder>
              <w:docPart w:val="BF4E8CC58DB544E1A6B1B9C937D2BD95"/>
            </w:placeholder>
            <w:temporary/>
            <w:showingPlcHdr/>
            <w15:appearance w15:val="hidden"/>
          </w:sdtPr>
          <w:sdtContent>
            <w:tc>
              <w:tcPr>
                <w:tcW w:w="1143" w:type="pct"/>
              </w:tcPr>
              <w:p w14:paraId="5776F2C1" w14:textId="01927CDC" w:rsidR="00655B6C" w:rsidRPr="00F90DDA" w:rsidRDefault="00655B6C" w:rsidP="00655B6C">
                <w:pPr>
                  <w:pStyle w:val="ItemDescription"/>
                </w:pPr>
                <w:r w:rsidRPr="00E463CF">
                  <w:t>[Name(s)]</w:t>
                </w:r>
              </w:p>
            </w:tc>
          </w:sdtContent>
        </w:sdt>
        <w:sdt>
          <w:sdtPr>
            <w:id w:val="263890429"/>
            <w:placeholder>
              <w:docPart w:val="B3008B6A4F944AEC9D56941FCAFF3E56"/>
            </w:placeholder>
            <w:temporary/>
            <w:showingPlcHdr/>
            <w15:appearance w15:val="hidden"/>
          </w:sdtPr>
          <w:sdtContent>
            <w:tc>
              <w:tcPr>
                <w:tcW w:w="975" w:type="pct"/>
              </w:tcPr>
              <w:p w14:paraId="094BAA90" w14:textId="6B439E66" w:rsidR="00655B6C" w:rsidRDefault="00655B6C" w:rsidP="00655B6C">
                <w:pPr>
                  <w:pStyle w:val="ItemDescription"/>
                </w:pPr>
                <w:r w:rsidRPr="00E463CF">
                  <w:t>[Date]</w:t>
                </w:r>
              </w:p>
            </w:tc>
          </w:sdtContent>
        </w:sdt>
        <w:sdt>
          <w:sdtPr>
            <w:id w:val="-1496261562"/>
            <w:placeholder>
              <w:docPart w:val="8F9C58C79E9448168646A7C25AFD16D7"/>
            </w:placeholder>
            <w:temporary/>
            <w:showingPlcHdr/>
            <w15:appearance w15:val="hidden"/>
          </w:sdtPr>
          <w:sdtContent>
            <w:tc>
              <w:tcPr>
                <w:tcW w:w="1773" w:type="pct"/>
              </w:tcPr>
              <w:p w14:paraId="36DAFEA0" w14:textId="66438ADD" w:rsidR="00655B6C" w:rsidRDefault="00655B6C" w:rsidP="00655B6C">
                <w:pPr>
                  <w:pStyle w:val="ItemDescription"/>
                </w:pPr>
                <w:r w:rsidRPr="00E463CF">
                  <w:t>[Status, such as In Progress or Complete]</w:t>
                </w:r>
              </w:p>
            </w:tc>
          </w:sdtContent>
        </w:sdt>
      </w:tr>
      <w:tr w:rsidR="00655B6C" w:rsidRPr="00E463CF" w14:paraId="6A0945F5" w14:textId="77777777" w:rsidTr="00655B6C">
        <w:trPr>
          <w:trHeight w:val="288"/>
        </w:trPr>
        <w:sdt>
          <w:sdtPr>
            <w:id w:val="1048879528"/>
            <w:placeholder>
              <w:docPart w:val="52C57F0F56A34104B287AC4E0CCC709E"/>
            </w:placeholder>
            <w:temporary/>
            <w:showingPlcHdr/>
            <w15:appearance w15:val="hidden"/>
          </w:sdtPr>
          <w:sdtContent>
            <w:tc>
              <w:tcPr>
                <w:tcW w:w="1109" w:type="pct"/>
              </w:tcPr>
              <w:p w14:paraId="2EC3BCC5" w14:textId="335BEB4B" w:rsidR="00655B6C" w:rsidRPr="00E463CF" w:rsidRDefault="00655B6C" w:rsidP="00655B6C">
                <w:pPr>
                  <w:pStyle w:val="ItemDescription"/>
                </w:pPr>
                <w:r w:rsidRPr="00E463CF">
                  <w:t>[Action item]</w:t>
                </w:r>
              </w:p>
            </w:tc>
          </w:sdtContent>
        </w:sdt>
        <w:sdt>
          <w:sdtPr>
            <w:id w:val="785551471"/>
            <w:placeholder>
              <w:docPart w:val="66587063D4804F2EBAEA8CDABA04351E"/>
            </w:placeholder>
            <w:temporary/>
            <w:showingPlcHdr/>
            <w15:appearance w15:val="hidden"/>
          </w:sdtPr>
          <w:sdtContent>
            <w:tc>
              <w:tcPr>
                <w:tcW w:w="1143" w:type="pct"/>
              </w:tcPr>
              <w:p w14:paraId="262D8E56" w14:textId="3FEC88F4" w:rsidR="00655B6C" w:rsidRPr="00E463CF" w:rsidRDefault="00655B6C" w:rsidP="00655B6C">
                <w:pPr>
                  <w:pStyle w:val="ItemDescription"/>
                </w:pPr>
                <w:r w:rsidRPr="00E463CF">
                  <w:t>[Name(s)]</w:t>
                </w:r>
              </w:p>
            </w:tc>
          </w:sdtContent>
        </w:sdt>
        <w:sdt>
          <w:sdtPr>
            <w:id w:val="-489016345"/>
            <w:placeholder>
              <w:docPart w:val="0C2D97963AAF42B4868D6A66D549BBC6"/>
            </w:placeholder>
            <w:temporary/>
            <w:showingPlcHdr/>
            <w15:appearance w15:val="hidden"/>
          </w:sdtPr>
          <w:sdtContent>
            <w:tc>
              <w:tcPr>
                <w:tcW w:w="975" w:type="pct"/>
              </w:tcPr>
              <w:p w14:paraId="3CBA38A2" w14:textId="128BF30E" w:rsidR="00655B6C" w:rsidRPr="00E463CF" w:rsidRDefault="00655B6C" w:rsidP="00655B6C">
                <w:pPr>
                  <w:pStyle w:val="ItemDescription"/>
                </w:pPr>
                <w:r w:rsidRPr="00E463CF">
                  <w:t>[Date]</w:t>
                </w:r>
              </w:p>
            </w:tc>
          </w:sdtContent>
        </w:sdt>
        <w:sdt>
          <w:sdtPr>
            <w:id w:val="-343711301"/>
            <w:placeholder>
              <w:docPart w:val="91ED1F1957B74338B29D1ED3D0540AF5"/>
            </w:placeholder>
            <w:temporary/>
            <w:showingPlcHdr/>
            <w15:appearance w15:val="hidden"/>
          </w:sdtPr>
          <w:sdtContent>
            <w:tc>
              <w:tcPr>
                <w:tcW w:w="1773" w:type="pct"/>
              </w:tcPr>
              <w:p w14:paraId="4F1B6BF4" w14:textId="4A12FEBE" w:rsidR="00655B6C" w:rsidRPr="00E463CF" w:rsidRDefault="00655B6C" w:rsidP="00655B6C">
                <w:pPr>
                  <w:pStyle w:val="ItemDescription"/>
                </w:pPr>
                <w:r w:rsidRPr="00E463CF">
                  <w:t>[Status, such as In Progress or Complete]</w:t>
                </w:r>
              </w:p>
            </w:tc>
          </w:sdtContent>
        </w:sdt>
      </w:tr>
      <w:tr w:rsidR="00655B6C" w:rsidRPr="00E463CF" w14:paraId="3D7C933A" w14:textId="77777777" w:rsidTr="00655B6C">
        <w:trPr>
          <w:trHeight w:val="1937"/>
        </w:trPr>
        <w:sdt>
          <w:sdtPr>
            <w:id w:val="-258151090"/>
            <w:placeholder>
              <w:docPart w:val="B4C0506F42EF42EAA4B59B532556947D"/>
            </w:placeholder>
            <w:temporary/>
            <w:showingPlcHdr/>
            <w15:appearance w15:val="hidden"/>
          </w:sdtPr>
          <w:sdtContent>
            <w:tc>
              <w:tcPr>
                <w:tcW w:w="1109" w:type="pct"/>
              </w:tcPr>
              <w:p w14:paraId="00CDAB70" w14:textId="2D69BCA1" w:rsidR="00655B6C" w:rsidRPr="00E463CF" w:rsidRDefault="00655B6C" w:rsidP="00655B6C">
                <w:pPr>
                  <w:pStyle w:val="ItemDescription"/>
                </w:pPr>
                <w:r w:rsidRPr="00E463CF">
                  <w:t>[Action item]</w:t>
                </w:r>
              </w:p>
            </w:tc>
          </w:sdtContent>
        </w:sdt>
        <w:sdt>
          <w:sdtPr>
            <w:id w:val="976025819"/>
            <w:placeholder>
              <w:docPart w:val="BD8833F0F05743CBB8DD2E9BE5B45922"/>
            </w:placeholder>
            <w:temporary/>
            <w:showingPlcHdr/>
            <w15:appearance w15:val="hidden"/>
          </w:sdtPr>
          <w:sdtContent>
            <w:tc>
              <w:tcPr>
                <w:tcW w:w="1143" w:type="pct"/>
              </w:tcPr>
              <w:p w14:paraId="6D369C96" w14:textId="63C94819" w:rsidR="00655B6C" w:rsidRPr="00E463CF" w:rsidRDefault="00655B6C" w:rsidP="00655B6C">
                <w:pPr>
                  <w:pStyle w:val="ItemDescription"/>
                </w:pPr>
                <w:r w:rsidRPr="00E463CF">
                  <w:t>[Name(s)]</w:t>
                </w:r>
              </w:p>
            </w:tc>
          </w:sdtContent>
        </w:sdt>
        <w:sdt>
          <w:sdtPr>
            <w:id w:val="953672135"/>
            <w:placeholder>
              <w:docPart w:val="0402920773554685B7752E09171B1F95"/>
            </w:placeholder>
            <w:temporary/>
            <w:showingPlcHdr/>
            <w15:appearance w15:val="hidden"/>
          </w:sdtPr>
          <w:sdtContent>
            <w:tc>
              <w:tcPr>
                <w:tcW w:w="975" w:type="pct"/>
              </w:tcPr>
              <w:p w14:paraId="63220979" w14:textId="4C15CAF4" w:rsidR="00655B6C" w:rsidRPr="00E463CF" w:rsidRDefault="00655B6C" w:rsidP="00655B6C">
                <w:pPr>
                  <w:pStyle w:val="ItemDescription"/>
                </w:pPr>
                <w:r w:rsidRPr="00E463CF">
                  <w:t>[Date]</w:t>
                </w:r>
              </w:p>
            </w:tc>
          </w:sdtContent>
        </w:sdt>
        <w:sdt>
          <w:sdtPr>
            <w:id w:val="2124795704"/>
            <w:placeholder>
              <w:docPart w:val="5F5735FA23B74350A7DA20E969CF8487"/>
            </w:placeholder>
            <w:temporary/>
            <w:showingPlcHdr/>
            <w15:appearance w15:val="hidden"/>
          </w:sdtPr>
          <w:sdtContent>
            <w:tc>
              <w:tcPr>
                <w:tcW w:w="1773" w:type="pct"/>
              </w:tcPr>
              <w:p w14:paraId="2BD24A63" w14:textId="083A95E6" w:rsidR="00655B6C" w:rsidRPr="00E463CF" w:rsidRDefault="00655B6C" w:rsidP="00655B6C">
                <w:pPr>
                  <w:pStyle w:val="ItemDescription"/>
                </w:pPr>
                <w:r w:rsidRPr="00E463CF">
                  <w:t>[Status, such as In Progress or Complete]</w:t>
                </w:r>
              </w:p>
            </w:tc>
          </w:sdtContent>
        </w:sdt>
      </w:tr>
      <w:tr w:rsidR="00655B6C" w:rsidRPr="00E463CF" w14:paraId="0C5D3017" w14:textId="77777777" w:rsidTr="00655B6C">
        <w:trPr>
          <w:trHeight w:val="288"/>
        </w:trPr>
        <w:tc>
          <w:tcPr>
            <w:tcW w:w="1109" w:type="pct"/>
          </w:tcPr>
          <w:p w14:paraId="6F28FB0C" w14:textId="5C120A57" w:rsidR="00655B6C" w:rsidRPr="00E463CF" w:rsidRDefault="00655B6C" w:rsidP="00655B6C">
            <w:pPr>
              <w:pStyle w:val="ItemDescription"/>
            </w:pPr>
          </w:p>
        </w:tc>
        <w:tc>
          <w:tcPr>
            <w:tcW w:w="1143" w:type="pct"/>
          </w:tcPr>
          <w:p w14:paraId="1233F98B" w14:textId="3B238B5D" w:rsidR="00655B6C" w:rsidRPr="00E463CF" w:rsidRDefault="00655B6C" w:rsidP="00655B6C">
            <w:pPr>
              <w:pStyle w:val="ItemDescription"/>
            </w:pPr>
          </w:p>
        </w:tc>
        <w:tc>
          <w:tcPr>
            <w:tcW w:w="975" w:type="pct"/>
          </w:tcPr>
          <w:p w14:paraId="6EF8F879" w14:textId="5DA64DDE" w:rsidR="00655B6C" w:rsidRPr="00E463CF" w:rsidRDefault="00655B6C" w:rsidP="00655B6C">
            <w:pPr>
              <w:pStyle w:val="ItemDescription"/>
            </w:pPr>
          </w:p>
        </w:tc>
        <w:tc>
          <w:tcPr>
            <w:tcW w:w="1773" w:type="pct"/>
          </w:tcPr>
          <w:p w14:paraId="606135E3" w14:textId="50062ABE" w:rsidR="00655B6C" w:rsidRPr="00E463CF" w:rsidRDefault="00655B6C" w:rsidP="00655B6C">
            <w:pPr>
              <w:pStyle w:val="ItemDescription"/>
            </w:pPr>
          </w:p>
        </w:tc>
      </w:tr>
      <w:tr w:rsidR="00655B6C" w:rsidRPr="00E463CF" w14:paraId="0F542D27" w14:textId="77777777" w:rsidTr="00655B6C">
        <w:trPr>
          <w:trHeight w:val="288"/>
        </w:trPr>
        <w:sdt>
          <w:sdtPr>
            <w:id w:val="1354682209"/>
            <w:placeholder>
              <w:docPart w:val="64B716980594404B837AEAA0D3270E46"/>
            </w:placeholder>
            <w:temporary/>
            <w:showingPlcHdr/>
            <w15:appearance w15:val="hidden"/>
          </w:sdtPr>
          <w:sdtContent>
            <w:tc>
              <w:tcPr>
                <w:tcW w:w="1109" w:type="pct"/>
              </w:tcPr>
              <w:p w14:paraId="6E0AA809" w14:textId="77777777" w:rsidR="00655B6C" w:rsidRPr="00E463CF" w:rsidRDefault="00655B6C" w:rsidP="00655B6C">
                <w:pPr>
                  <w:pStyle w:val="ItemDescription"/>
                </w:pPr>
                <w:r w:rsidRPr="00E463CF">
                  <w:t>[Action item]</w:t>
                </w:r>
              </w:p>
            </w:tc>
          </w:sdtContent>
        </w:sdt>
        <w:sdt>
          <w:sdtPr>
            <w:id w:val="755106054"/>
            <w:placeholder>
              <w:docPart w:val="730F3EAF33B24B439FE3F82018F3CF47"/>
            </w:placeholder>
            <w:temporary/>
            <w:showingPlcHdr/>
            <w15:appearance w15:val="hidden"/>
          </w:sdtPr>
          <w:sdtContent>
            <w:tc>
              <w:tcPr>
                <w:tcW w:w="1143" w:type="pct"/>
              </w:tcPr>
              <w:p w14:paraId="29DD5EA0" w14:textId="77777777" w:rsidR="00655B6C" w:rsidRPr="00E463CF" w:rsidRDefault="00655B6C" w:rsidP="00655B6C">
                <w:pPr>
                  <w:pStyle w:val="ItemDescription"/>
                </w:pPr>
                <w:r w:rsidRPr="00E463CF">
                  <w:t>[Name(s)]</w:t>
                </w:r>
              </w:p>
            </w:tc>
          </w:sdtContent>
        </w:sdt>
        <w:sdt>
          <w:sdtPr>
            <w:id w:val="-2048745979"/>
            <w:placeholder>
              <w:docPart w:val="E510DC129D5C4DDFB972DE8B9728F395"/>
            </w:placeholder>
            <w:temporary/>
            <w:showingPlcHdr/>
            <w15:appearance w15:val="hidden"/>
          </w:sdtPr>
          <w:sdtContent>
            <w:tc>
              <w:tcPr>
                <w:tcW w:w="975" w:type="pct"/>
              </w:tcPr>
              <w:p w14:paraId="2C83F59F" w14:textId="77777777" w:rsidR="00655B6C" w:rsidRPr="00E463CF" w:rsidRDefault="00655B6C" w:rsidP="00655B6C">
                <w:pPr>
                  <w:pStyle w:val="ItemDescription"/>
                </w:pPr>
                <w:r w:rsidRPr="00E463CF">
                  <w:t>[Date]</w:t>
                </w:r>
              </w:p>
            </w:tc>
          </w:sdtContent>
        </w:sdt>
        <w:sdt>
          <w:sdtPr>
            <w:id w:val="-1717656052"/>
            <w:placeholder>
              <w:docPart w:val="82A61684F67B48E2A47160E0962CE3BA"/>
            </w:placeholder>
            <w:temporary/>
            <w:showingPlcHdr/>
            <w15:appearance w15:val="hidden"/>
          </w:sdtPr>
          <w:sdtContent>
            <w:tc>
              <w:tcPr>
                <w:tcW w:w="1773" w:type="pct"/>
              </w:tcPr>
              <w:p w14:paraId="5D7291E7" w14:textId="77777777" w:rsidR="00655B6C" w:rsidRPr="00E463CF" w:rsidRDefault="00655B6C" w:rsidP="00655B6C">
                <w:pPr>
                  <w:pStyle w:val="ItemDescription"/>
                </w:pPr>
                <w:r w:rsidRPr="00E463CF">
                  <w:t>[Status, such as In Progress or Complete]</w:t>
                </w:r>
              </w:p>
            </w:tc>
          </w:sdtContent>
        </w:sdt>
      </w:tr>
    </w:tbl>
    <w:p w14:paraId="2B54E9AA" w14:textId="77777777" w:rsidR="00875D51" w:rsidRDefault="00875D51" w:rsidP="00875D51"/>
    <w:sectPr w:rsidR="00875D51" w:rsidSect="0033728F">
      <w:headerReference w:type="default" r:id="rId11"/>
      <w:pgSz w:w="12240" w:h="15840" w:code="1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B0A90" w14:textId="77777777" w:rsidR="00D747A2" w:rsidRDefault="00D747A2" w:rsidP="001E7D29">
      <w:pPr>
        <w:spacing w:after="0" w:line="240" w:lineRule="auto"/>
      </w:pPr>
      <w:r>
        <w:separator/>
      </w:r>
    </w:p>
  </w:endnote>
  <w:endnote w:type="continuationSeparator" w:id="0">
    <w:p w14:paraId="785DE389" w14:textId="77777777" w:rsidR="00D747A2" w:rsidRDefault="00D747A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B77DC" w14:textId="77777777" w:rsidR="00D747A2" w:rsidRDefault="00D747A2" w:rsidP="001E7D29">
      <w:pPr>
        <w:spacing w:after="0" w:line="240" w:lineRule="auto"/>
      </w:pPr>
      <w:r>
        <w:separator/>
      </w:r>
    </w:p>
  </w:footnote>
  <w:footnote w:type="continuationSeparator" w:id="0">
    <w:p w14:paraId="7CB1EC33" w14:textId="77777777" w:rsidR="00D747A2" w:rsidRDefault="00D747A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1AA3D" w14:textId="77777777" w:rsidR="000F4987" w:rsidRPr="004230D9" w:rsidRDefault="00875D51">
    <w:pPr>
      <w:pStyle w:val="Header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C45E61" wp14:editId="5165A002">
              <wp:simplePos x="0" y="0"/>
              <wp:positionH relativeFrom="column">
                <wp:posOffset>-2002155</wp:posOffset>
              </wp:positionH>
              <wp:positionV relativeFrom="paragraph">
                <wp:posOffset>-528955</wp:posOffset>
              </wp:positionV>
              <wp:extent cx="8119990" cy="10202301"/>
              <wp:effectExtent l="0" t="0" r="0" b="889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/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38FB9A6" id="Group 1" o:spid="_x0000_s1026" alt="&quot;&quot;" style="position:absolute;margin-left:-157.65pt;margin-top:-41.65pt;width:639.35pt;height:803.35pt;z-index:251660288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">
              <v:group id="Group 29" o:spid="_x0000_s1027" style="position:absolute;top:61370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ctangle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ctangle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8C"/>
    <w:rsid w:val="0000418E"/>
    <w:rsid w:val="00016839"/>
    <w:rsid w:val="00057671"/>
    <w:rsid w:val="0009013A"/>
    <w:rsid w:val="000B748F"/>
    <w:rsid w:val="000D445D"/>
    <w:rsid w:val="000D5AE9"/>
    <w:rsid w:val="000F4987"/>
    <w:rsid w:val="000F65EC"/>
    <w:rsid w:val="0011573E"/>
    <w:rsid w:val="001269DE"/>
    <w:rsid w:val="00140DAE"/>
    <w:rsid w:val="0014582A"/>
    <w:rsid w:val="0015180F"/>
    <w:rsid w:val="001746FC"/>
    <w:rsid w:val="00175288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2E4BB1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3C6C2B"/>
    <w:rsid w:val="00410612"/>
    <w:rsid w:val="00411F8B"/>
    <w:rsid w:val="004230D9"/>
    <w:rsid w:val="00450670"/>
    <w:rsid w:val="004724BD"/>
    <w:rsid w:val="00477352"/>
    <w:rsid w:val="004917C4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E0ED9"/>
    <w:rsid w:val="00616B41"/>
    <w:rsid w:val="00620AE8"/>
    <w:rsid w:val="0064628C"/>
    <w:rsid w:val="0065214E"/>
    <w:rsid w:val="00655B6C"/>
    <w:rsid w:val="00655EE2"/>
    <w:rsid w:val="00680296"/>
    <w:rsid w:val="006853BC"/>
    <w:rsid w:val="00687389"/>
    <w:rsid w:val="006928C1"/>
    <w:rsid w:val="006B0202"/>
    <w:rsid w:val="006B7802"/>
    <w:rsid w:val="006C4B0E"/>
    <w:rsid w:val="006D5463"/>
    <w:rsid w:val="006E015E"/>
    <w:rsid w:val="006E3C09"/>
    <w:rsid w:val="006F03D4"/>
    <w:rsid w:val="00700B1F"/>
    <w:rsid w:val="007257E9"/>
    <w:rsid w:val="00734ACE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A2C25"/>
    <w:rsid w:val="009B618C"/>
    <w:rsid w:val="009D4984"/>
    <w:rsid w:val="009D6901"/>
    <w:rsid w:val="009F4E19"/>
    <w:rsid w:val="00A07662"/>
    <w:rsid w:val="00A21B71"/>
    <w:rsid w:val="00A33F6E"/>
    <w:rsid w:val="00A3439E"/>
    <w:rsid w:val="00A37F9E"/>
    <w:rsid w:val="00A40085"/>
    <w:rsid w:val="00A47DF6"/>
    <w:rsid w:val="00A60E11"/>
    <w:rsid w:val="00A63D35"/>
    <w:rsid w:val="00A9231C"/>
    <w:rsid w:val="00AA0B0F"/>
    <w:rsid w:val="00AA2532"/>
    <w:rsid w:val="00AE1F88"/>
    <w:rsid w:val="00AE361F"/>
    <w:rsid w:val="00AE5370"/>
    <w:rsid w:val="00AE6F39"/>
    <w:rsid w:val="00AF0260"/>
    <w:rsid w:val="00B10C6F"/>
    <w:rsid w:val="00B247A9"/>
    <w:rsid w:val="00B37516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3186C"/>
    <w:rsid w:val="00C42793"/>
    <w:rsid w:val="00C47179"/>
    <w:rsid w:val="00C601ED"/>
    <w:rsid w:val="00CE5A5C"/>
    <w:rsid w:val="00D31AB7"/>
    <w:rsid w:val="00D34BC4"/>
    <w:rsid w:val="00D4294F"/>
    <w:rsid w:val="00D50D23"/>
    <w:rsid w:val="00D512BB"/>
    <w:rsid w:val="00D747A2"/>
    <w:rsid w:val="00DA3B1A"/>
    <w:rsid w:val="00DC6078"/>
    <w:rsid w:val="00DC79AD"/>
    <w:rsid w:val="00DD2075"/>
    <w:rsid w:val="00DF2868"/>
    <w:rsid w:val="00E17712"/>
    <w:rsid w:val="00E463CF"/>
    <w:rsid w:val="00E557A0"/>
    <w:rsid w:val="00EF4B44"/>
    <w:rsid w:val="00EF6435"/>
    <w:rsid w:val="00F10F6B"/>
    <w:rsid w:val="00F23697"/>
    <w:rsid w:val="00F26546"/>
    <w:rsid w:val="00F36BB7"/>
    <w:rsid w:val="00F76079"/>
    <w:rsid w:val="00F87EAA"/>
    <w:rsid w:val="00F90DD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CCC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">
    <w:name w:val="Logo"/>
    <w:basedOn w:val="Heading1"/>
    <w:qFormat/>
    <w:rsid w:val="0033728F"/>
    <w:pPr>
      <w:spacing w:after="36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4294F"/>
    <w:rPr>
      <w:rFonts w:asciiTheme="majorHAnsi" w:hAnsiTheme="majorHAnsi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cguinness86\AppData\Roaming\Microsoft\Templates\tf228177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921CC0570F4FB8BCD93CE15018E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78355-A19B-49FC-B7FC-AB09B568599F}"/>
      </w:docPartPr>
      <w:docPartBody>
        <w:p w:rsidR="00914E09" w:rsidRDefault="00AE59A8">
          <w:pPr>
            <w:pStyle w:val="C8921CC0570F4FB8BCD93CE15018E0A7"/>
          </w:pPr>
          <w:r w:rsidRPr="00875D51">
            <w:t>Meeting minutes</w:t>
          </w:r>
        </w:p>
      </w:docPartBody>
    </w:docPart>
    <w:docPart>
      <w:docPartPr>
        <w:name w:val="A06CF771B86648489154C4835BC5C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D5B9E-7827-4832-BB63-894936172F37}"/>
      </w:docPartPr>
      <w:docPartBody>
        <w:p w:rsidR="00914E09" w:rsidRDefault="00AE59A8">
          <w:pPr>
            <w:pStyle w:val="A06CF771B86648489154C4835BC5C077"/>
          </w:pPr>
          <w:r w:rsidRPr="00133C8A">
            <w:t>[Agenda item]</w:t>
          </w:r>
        </w:p>
      </w:docPartBody>
    </w:docPart>
    <w:docPart>
      <w:docPartPr>
        <w:name w:val="487ECEFA76E04C01830189453C578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DB643-C1AD-41EC-9C66-5E6061DB12CF}"/>
      </w:docPartPr>
      <w:docPartBody>
        <w:p w:rsidR="00914E09" w:rsidRDefault="00AE59A8">
          <w:pPr>
            <w:pStyle w:val="487ECEFA76E04C01830189453C578092"/>
          </w:pPr>
          <w:r w:rsidRPr="00133C8A">
            <w:t>[Agenda item]</w:t>
          </w:r>
        </w:p>
      </w:docPartBody>
    </w:docPart>
    <w:docPart>
      <w:docPartPr>
        <w:name w:val="5E6BCD0B07974C48B5E2AEC857A3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4D2CC-8B2A-4B1B-98F7-3B619F2D7D1A}"/>
      </w:docPartPr>
      <w:docPartBody>
        <w:p w:rsidR="007E6FF2" w:rsidRDefault="00C1482B" w:rsidP="00C1482B">
          <w:pPr>
            <w:pStyle w:val="5E6BCD0B07974C48B5E2AEC857A3DEF4"/>
          </w:pPr>
          <w:r w:rsidRPr="00133C8A">
            <w:t>[Agenda item]</w:t>
          </w:r>
        </w:p>
      </w:docPartBody>
    </w:docPart>
    <w:docPart>
      <w:docPartPr>
        <w:name w:val="5C39F8066A494727983333E3AD6B8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A9116-5DEA-4438-BCE6-F5F720CD4202}"/>
      </w:docPartPr>
      <w:docPartBody>
        <w:p w:rsidR="00000000" w:rsidRDefault="007E6FF2" w:rsidP="007E6FF2">
          <w:pPr>
            <w:pStyle w:val="5C39F8066A494727983333E3AD6B87F3"/>
          </w:pPr>
          <w:r w:rsidRPr="00E463CF">
            <w:t>[Action item]</w:t>
          </w:r>
        </w:p>
      </w:docPartBody>
    </w:docPart>
    <w:docPart>
      <w:docPartPr>
        <w:name w:val="BF4E8CC58DB544E1A6B1B9C937D2B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20E69-556A-46F8-A148-6BE04F68A6C6}"/>
      </w:docPartPr>
      <w:docPartBody>
        <w:p w:rsidR="00000000" w:rsidRDefault="007E6FF2" w:rsidP="007E6FF2">
          <w:pPr>
            <w:pStyle w:val="BF4E8CC58DB544E1A6B1B9C937D2BD95"/>
          </w:pPr>
          <w:r w:rsidRPr="00E463CF">
            <w:t>[Name(s)]</w:t>
          </w:r>
        </w:p>
      </w:docPartBody>
    </w:docPart>
    <w:docPart>
      <w:docPartPr>
        <w:name w:val="B3008B6A4F944AEC9D56941FCAFF3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282D9-74F9-4047-A051-F35E2B611BB9}"/>
      </w:docPartPr>
      <w:docPartBody>
        <w:p w:rsidR="00000000" w:rsidRDefault="007E6FF2" w:rsidP="007E6FF2">
          <w:pPr>
            <w:pStyle w:val="B3008B6A4F944AEC9D56941FCAFF3E56"/>
          </w:pPr>
          <w:r w:rsidRPr="00E463CF">
            <w:t>[Date]</w:t>
          </w:r>
        </w:p>
      </w:docPartBody>
    </w:docPart>
    <w:docPart>
      <w:docPartPr>
        <w:name w:val="8F9C58C79E9448168646A7C25AFD1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FBB58-12EE-4501-AA7B-3DF7CBC71000}"/>
      </w:docPartPr>
      <w:docPartBody>
        <w:p w:rsidR="00000000" w:rsidRDefault="007E6FF2" w:rsidP="007E6FF2">
          <w:pPr>
            <w:pStyle w:val="8F9C58C79E9448168646A7C25AFD16D7"/>
          </w:pPr>
          <w:r w:rsidRPr="00E463CF">
            <w:t>[Status, such as In Progress or Complete]</w:t>
          </w:r>
        </w:p>
      </w:docPartBody>
    </w:docPart>
    <w:docPart>
      <w:docPartPr>
        <w:name w:val="52C57F0F56A34104B287AC4E0CCC7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90B9F-A9F8-4916-A2E4-7D605014ABAA}"/>
      </w:docPartPr>
      <w:docPartBody>
        <w:p w:rsidR="00000000" w:rsidRDefault="007E6FF2" w:rsidP="007E6FF2">
          <w:pPr>
            <w:pStyle w:val="52C57F0F56A34104B287AC4E0CCC709E"/>
          </w:pPr>
          <w:r w:rsidRPr="00E463CF">
            <w:t>[Action item]</w:t>
          </w:r>
        </w:p>
      </w:docPartBody>
    </w:docPart>
    <w:docPart>
      <w:docPartPr>
        <w:name w:val="66587063D4804F2EBAEA8CDABA043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BF451-A354-45AE-9374-7C4A9F1A24B8}"/>
      </w:docPartPr>
      <w:docPartBody>
        <w:p w:rsidR="00000000" w:rsidRDefault="007E6FF2" w:rsidP="007E6FF2">
          <w:pPr>
            <w:pStyle w:val="66587063D4804F2EBAEA8CDABA04351E"/>
          </w:pPr>
          <w:r w:rsidRPr="00E463CF">
            <w:t>[Name(s)]</w:t>
          </w:r>
        </w:p>
      </w:docPartBody>
    </w:docPart>
    <w:docPart>
      <w:docPartPr>
        <w:name w:val="0C2D97963AAF42B4868D6A66D549B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FB2A3-8491-4A82-B9E6-B6BF5359AA8B}"/>
      </w:docPartPr>
      <w:docPartBody>
        <w:p w:rsidR="00000000" w:rsidRDefault="007E6FF2" w:rsidP="007E6FF2">
          <w:pPr>
            <w:pStyle w:val="0C2D97963AAF42B4868D6A66D549BBC6"/>
          </w:pPr>
          <w:r w:rsidRPr="00E463CF">
            <w:t>[Date]</w:t>
          </w:r>
        </w:p>
      </w:docPartBody>
    </w:docPart>
    <w:docPart>
      <w:docPartPr>
        <w:name w:val="91ED1F1957B74338B29D1ED3D0540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A2BE9-D16C-4157-BC69-8B2BE42C064A}"/>
      </w:docPartPr>
      <w:docPartBody>
        <w:p w:rsidR="00000000" w:rsidRDefault="007E6FF2" w:rsidP="007E6FF2">
          <w:pPr>
            <w:pStyle w:val="91ED1F1957B74338B29D1ED3D0540AF5"/>
          </w:pPr>
          <w:r w:rsidRPr="00E463CF">
            <w:t>[Status, such as In Progress or Complete]</w:t>
          </w:r>
        </w:p>
      </w:docPartBody>
    </w:docPart>
    <w:docPart>
      <w:docPartPr>
        <w:name w:val="B4C0506F42EF42EAA4B59B5325569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B21CE-9DAF-406D-952D-F02563E69DE6}"/>
      </w:docPartPr>
      <w:docPartBody>
        <w:p w:rsidR="00000000" w:rsidRDefault="007E6FF2" w:rsidP="007E6FF2">
          <w:pPr>
            <w:pStyle w:val="B4C0506F42EF42EAA4B59B532556947D"/>
          </w:pPr>
          <w:r w:rsidRPr="00E463CF">
            <w:t>[Action item]</w:t>
          </w:r>
        </w:p>
      </w:docPartBody>
    </w:docPart>
    <w:docPart>
      <w:docPartPr>
        <w:name w:val="BD8833F0F05743CBB8DD2E9BE5B45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1561A-B0B6-44F0-B4FA-BFB25FE3E14D}"/>
      </w:docPartPr>
      <w:docPartBody>
        <w:p w:rsidR="00000000" w:rsidRDefault="007E6FF2" w:rsidP="007E6FF2">
          <w:pPr>
            <w:pStyle w:val="BD8833F0F05743CBB8DD2E9BE5B45922"/>
          </w:pPr>
          <w:r w:rsidRPr="00E463CF">
            <w:t>[Name(s)]</w:t>
          </w:r>
        </w:p>
      </w:docPartBody>
    </w:docPart>
    <w:docPart>
      <w:docPartPr>
        <w:name w:val="0402920773554685B7752E09171B1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8E69-FC2B-4D31-BF54-C2684AE93765}"/>
      </w:docPartPr>
      <w:docPartBody>
        <w:p w:rsidR="00000000" w:rsidRDefault="007E6FF2" w:rsidP="007E6FF2">
          <w:pPr>
            <w:pStyle w:val="0402920773554685B7752E09171B1F95"/>
          </w:pPr>
          <w:r w:rsidRPr="00E463CF">
            <w:t>[Date]</w:t>
          </w:r>
        </w:p>
      </w:docPartBody>
    </w:docPart>
    <w:docPart>
      <w:docPartPr>
        <w:name w:val="5F5735FA23B74350A7DA20E969CF8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222F1-D4CF-4425-94D0-46C7271E7A08}"/>
      </w:docPartPr>
      <w:docPartBody>
        <w:p w:rsidR="00000000" w:rsidRDefault="007E6FF2" w:rsidP="007E6FF2">
          <w:pPr>
            <w:pStyle w:val="5F5735FA23B74350A7DA20E969CF8487"/>
          </w:pPr>
          <w:r w:rsidRPr="00E463CF">
            <w:t>[Status, such as In Progress or Complete]</w:t>
          </w:r>
        </w:p>
      </w:docPartBody>
    </w:docPart>
    <w:docPart>
      <w:docPartPr>
        <w:name w:val="64B716980594404B837AEAA0D3270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7310F-F0EE-4F65-8255-F54CAF8F5D6E}"/>
      </w:docPartPr>
      <w:docPartBody>
        <w:p w:rsidR="00000000" w:rsidRDefault="007E6FF2" w:rsidP="007E6FF2">
          <w:pPr>
            <w:pStyle w:val="64B716980594404B837AEAA0D3270E46"/>
          </w:pPr>
          <w:r w:rsidRPr="00E463CF">
            <w:t>[Action item]</w:t>
          </w:r>
        </w:p>
      </w:docPartBody>
    </w:docPart>
    <w:docPart>
      <w:docPartPr>
        <w:name w:val="730F3EAF33B24B439FE3F82018F3C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A4116-79B8-4C14-9CD1-2387416789EB}"/>
      </w:docPartPr>
      <w:docPartBody>
        <w:p w:rsidR="00000000" w:rsidRDefault="007E6FF2" w:rsidP="007E6FF2">
          <w:pPr>
            <w:pStyle w:val="730F3EAF33B24B439FE3F82018F3CF47"/>
          </w:pPr>
          <w:r w:rsidRPr="00E463CF">
            <w:t>[Name(s)]</w:t>
          </w:r>
        </w:p>
      </w:docPartBody>
    </w:docPart>
    <w:docPart>
      <w:docPartPr>
        <w:name w:val="E510DC129D5C4DDFB972DE8B9728F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D3089-C941-4CDD-9CFF-7155B41CAD5D}"/>
      </w:docPartPr>
      <w:docPartBody>
        <w:p w:rsidR="00000000" w:rsidRDefault="007E6FF2" w:rsidP="007E6FF2">
          <w:pPr>
            <w:pStyle w:val="E510DC129D5C4DDFB972DE8B9728F395"/>
          </w:pPr>
          <w:r w:rsidRPr="00E463CF">
            <w:t>[Date]</w:t>
          </w:r>
        </w:p>
      </w:docPartBody>
    </w:docPart>
    <w:docPart>
      <w:docPartPr>
        <w:name w:val="82A61684F67B48E2A47160E0962CE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71FA0-4636-4B7F-9844-E94DFE7E9BC8}"/>
      </w:docPartPr>
      <w:docPartBody>
        <w:p w:rsidR="00000000" w:rsidRDefault="007E6FF2" w:rsidP="007E6FF2">
          <w:pPr>
            <w:pStyle w:val="82A61684F67B48E2A47160E0962CE3BA"/>
          </w:pPr>
          <w:r w:rsidRPr="00E463CF">
            <w:t>[Status, such as In Progress or Complete]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A8"/>
    <w:rsid w:val="002A7463"/>
    <w:rsid w:val="005F1BF4"/>
    <w:rsid w:val="007E6FF2"/>
    <w:rsid w:val="00914E09"/>
    <w:rsid w:val="00AE59A8"/>
    <w:rsid w:val="00C1482B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36E3E7ACA455486679ADFEA2C02A1">
    <w:name w:val="30C36E3E7ACA455486679ADFEA2C02A1"/>
    <w:rsid w:val="007E6FF2"/>
  </w:style>
  <w:style w:type="paragraph" w:customStyle="1" w:styleId="C8921CC0570F4FB8BCD93CE15018E0A7">
    <w:name w:val="C8921CC0570F4FB8BCD93CE15018E0A7"/>
  </w:style>
  <w:style w:type="paragraph" w:customStyle="1" w:styleId="E8AF1C783C4449C092C76EEA843C9946">
    <w:name w:val="E8AF1C783C4449C092C76EEA843C9946"/>
    <w:rsid w:val="007E6FF2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29CAB50FCF114F7EBC29374A730D3A68">
    <w:name w:val="29CAB50FCF114F7EBC29374A730D3A68"/>
    <w:rsid w:val="007E6FF2"/>
  </w:style>
  <w:style w:type="paragraph" w:customStyle="1" w:styleId="26CCE14986114962845B87B4DA6281E7">
    <w:name w:val="26CCE14986114962845B87B4DA6281E7"/>
    <w:rsid w:val="007E6FF2"/>
  </w:style>
  <w:style w:type="paragraph" w:customStyle="1" w:styleId="ED19969B8FE1440792B83C44D8B85B0C">
    <w:name w:val="ED19969B8FE1440792B83C44D8B85B0C"/>
    <w:rsid w:val="007E6FF2"/>
  </w:style>
  <w:style w:type="paragraph" w:customStyle="1" w:styleId="A2CF460F4C2D4EE99AD1A6F857435772">
    <w:name w:val="A2CF460F4C2D4EE99AD1A6F857435772"/>
    <w:rsid w:val="007E6FF2"/>
  </w:style>
  <w:style w:type="paragraph" w:customStyle="1" w:styleId="78A6DB9259234739A4054C7318F33F64">
    <w:name w:val="78A6DB9259234739A4054C7318F33F64"/>
    <w:rsid w:val="007E6FF2"/>
  </w:style>
  <w:style w:type="paragraph" w:customStyle="1" w:styleId="A06CF771B86648489154C4835BC5C077">
    <w:name w:val="A06CF771B86648489154C4835BC5C077"/>
  </w:style>
  <w:style w:type="paragraph" w:customStyle="1" w:styleId="487ECEFA76E04C01830189453C578092">
    <w:name w:val="487ECEFA76E04C01830189453C578092"/>
  </w:style>
  <w:style w:type="paragraph" w:customStyle="1" w:styleId="FAA9061B60DC4EF09F1EF8E4EFB92345">
    <w:name w:val="FAA9061B60DC4EF09F1EF8E4EFB92345"/>
    <w:rsid w:val="007E6FF2"/>
  </w:style>
  <w:style w:type="paragraph" w:customStyle="1" w:styleId="EE91540DD40D498A90226A05CF77CC90">
    <w:name w:val="EE91540DD40D498A90226A05CF77CC90"/>
    <w:rsid w:val="007E6FF2"/>
  </w:style>
  <w:style w:type="paragraph" w:customStyle="1" w:styleId="2BF003C8F7A8400EBD6649FC8CA82D6C">
    <w:name w:val="2BF003C8F7A8400EBD6649FC8CA82D6C"/>
    <w:rsid w:val="007E6FF2"/>
  </w:style>
  <w:style w:type="paragraph" w:customStyle="1" w:styleId="E1210F2692294C178343CE5BB48E0485">
    <w:name w:val="E1210F2692294C178343CE5BB48E0485"/>
    <w:rsid w:val="007E6FF2"/>
  </w:style>
  <w:style w:type="paragraph" w:customStyle="1" w:styleId="9B043D4D80D44F1A9F355E6F8F93B7AB">
    <w:name w:val="9B043D4D80D44F1A9F355E6F8F93B7AB"/>
    <w:rsid w:val="007E6FF2"/>
  </w:style>
  <w:style w:type="paragraph" w:customStyle="1" w:styleId="3F84798C736A4CA1B07B957042D436FD">
    <w:name w:val="3F84798C736A4CA1B07B957042D436FD"/>
    <w:rsid w:val="007E6FF2"/>
  </w:style>
  <w:style w:type="paragraph" w:customStyle="1" w:styleId="3F2EAD509B334F68A6913C7E8BBD4817">
    <w:name w:val="3F2EAD509B334F68A6913C7E8BBD4817"/>
    <w:rsid w:val="007E6FF2"/>
  </w:style>
  <w:style w:type="paragraph" w:customStyle="1" w:styleId="A078D3BA8D6B493F9E3469D336BFA316">
    <w:name w:val="A078D3BA8D6B493F9E3469D336BFA316"/>
    <w:rsid w:val="007E6FF2"/>
  </w:style>
  <w:style w:type="paragraph" w:customStyle="1" w:styleId="778591AF06674610A364B0019FD78177">
    <w:name w:val="778591AF06674610A364B0019FD78177"/>
  </w:style>
  <w:style w:type="paragraph" w:customStyle="1" w:styleId="C37EF7F3B0F44000B5D1C99AE827FE7E">
    <w:name w:val="C37EF7F3B0F44000B5D1C99AE827FE7E"/>
  </w:style>
  <w:style w:type="paragraph" w:customStyle="1" w:styleId="4F591E3D55254F2194D51964C0411D54">
    <w:name w:val="4F591E3D55254F2194D51964C0411D54"/>
  </w:style>
  <w:style w:type="paragraph" w:customStyle="1" w:styleId="BD101448CA924485B42EE55A16675B6A">
    <w:name w:val="BD101448CA924485B42EE55A16675B6A"/>
  </w:style>
  <w:style w:type="paragraph" w:customStyle="1" w:styleId="5BA4221DD6F04722A83CEDD31A6515C3">
    <w:name w:val="5BA4221DD6F04722A83CEDD31A6515C3"/>
  </w:style>
  <w:style w:type="paragraph" w:customStyle="1" w:styleId="5DB98CD9C0EB427790E1FE1066422BA4">
    <w:name w:val="5DB98CD9C0EB427790E1FE1066422BA4"/>
  </w:style>
  <w:style w:type="paragraph" w:customStyle="1" w:styleId="254CF5F34F4F48D38A4CF1CDBD47B5F0">
    <w:name w:val="254CF5F34F4F48D38A4CF1CDBD47B5F0"/>
  </w:style>
  <w:style w:type="paragraph" w:customStyle="1" w:styleId="E839FAE68918484F97973A9E8BAB1E01">
    <w:name w:val="E839FAE68918484F97973A9E8BAB1E01"/>
  </w:style>
  <w:style w:type="paragraph" w:customStyle="1" w:styleId="9A3FDFB409DB43A4BE77A7E8AB90FB04">
    <w:name w:val="9A3FDFB409DB43A4BE77A7E8AB90FB04"/>
  </w:style>
  <w:style w:type="paragraph" w:customStyle="1" w:styleId="F420A924D1344C02B8DC3FDFF33317B4">
    <w:name w:val="F420A924D1344C02B8DC3FDFF33317B4"/>
  </w:style>
  <w:style w:type="paragraph" w:customStyle="1" w:styleId="CA26834F09014CBCB91643356020B09E">
    <w:name w:val="CA26834F09014CBCB91643356020B09E"/>
  </w:style>
  <w:style w:type="paragraph" w:customStyle="1" w:styleId="EC68F46B2E4144A79DBFB14FC719B1E2">
    <w:name w:val="EC68F46B2E4144A79DBFB14FC719B1E2"/>
  </w:style>
  <w:style w:type="paragraph" w:customStyle="1" w:styleId="5E6BCD0B07974C48B5E2AEC857A3DEF4">
    <w:name w:val="5E6BCD0B07974C48B5E2AEC857A3DEF4"/>
    <w:rsid w:val="00C1482B"/>
  </w:style>
  <w:style w:type="paragraph" w:customStyle="1" w:styleId="194BF470DE9E4DE288A4725E4A729619">
    <w:name w:val="194BF470DE9E4DE288A4725E4A729619"/>
    <w:rsid w:val="007E6FF2"/>
  </w:style>
  <w:style w:type="paragraph" w:customStyle="1" w:styleId="6CF9CC90761949709F645224D90F27B1">
    <w:name w:val="6CF9CC90761949709F645224D90F27B1"/>
    <w:rsid w:val="007E6FF2"/>
  </w:style>
  <w:style w:type="paragraph" w:customStyle="1" w:styleId="349CDE2D16D64D83B75491AC0B36E053">
    <w:name w:val="349CDE2D16D64D83B75491AC0B36E053"/>
    <w:rsid w:val="007E6FF2"/>
  </w:style>
  <w:style w:type="paragraph" w:customStyle="1" w:styleId="A001E17FD37743ED928173376D6C5EC6">
    <w:name w:val="A001E17FD37743ED928173376D6C5EC6"/>
    <w:rsid w:val="007E6FF2"/>
  </w:style>
  <w:style w:type="paragraph" w:customStyle="1" w:styleId="8FC18554D9364C04A6B70714A8BF0870">
    <w:name w:val="8FC18554D9364C04A6B70714A8BF0870"/>
    <w:rsid w:val="007E6FF2"/>
  </w:style>
  <w:style w:type="paragraph" w:customStyle="1" w:styleId="7948590ACFE04AC78AC09F06D7AB09DA">
    <w:name w:val="7948590ACFE04AC78AC09F06D7AB09DA"/>
    <w:rsid w:val="007E6FF2"/>
  </w:style>
  <w:style w:type="paragraph" w:customStyle="1" w:styleId="08176ACBF2BF45C3A746ECC1B80620D9">
    <w:name w:val="08176ACBF2BF45C3A746ECC1B80620D9"/>
    <w:rsid w:val="007E6FF2"/>
  </w:style>
  <w:style w:type="paragraph" w:customStyle="1" w:styleId="8B6C58314FD34D23A6C4E6AE1E1A7317">
    <w:name w:val="8B6C58314FD34D23A6C4E6AE1E1A7317"/>
    <w:rsid w:val="007E6FF2"/>
  </w:style>
  <w:style w:type="paragraph" w:customStyle="1" w:styleId="BEE0F6C7850A44399DDC0D9825CAB550">
    <w:name w:val="BEE0F6C7850A44399DDC0D9825CAB550"/>
    <w:rsid w:val="007E6FF2"/>
  </w:style>
  <w:style w:type="paragraph" w:customStyle="1" w:styleId="8B4CFD1F795B4028877985B0E8325DB6">
    <w:name w:val="8B4CFD1F795B4028877985B0E8325DB6"/>
    <w:rsid w:val="007E6FF2"/>
  </w:style>
  <w:style w:type="paragraph" w:customStyle="1" w:styleId="B2D52A6BF29D478ABB22DA1BF6D8F518">
    <w:name w:val="B2D52A6BF29D478ABB22DA1BF6D8F518"/>
    <w:rsid w:val="007E6FF2"/>
  </w:style>
  <w:style w:type="paragraph" w:customStyle="1" w:styleId="27F6230A09E449518F0D9058056D34BE">
    <w:name w:val="27F6230A09E449518F0D9058056D34BE"/>
    <w:rsid w:val="007E6FF2"/>
  </w:style>
  <w:style w:type="paragraph" w:customStyle="1" w:styleId="63D764F8EFAE454E8E866E2A5A232EBF">
    <w:name w:val="63D764F8EFAE454E8E866E2A5A232EBF"/>
    <w:rsid w:val="007E6FF2"/>
  </w:style>
  <w:style w:type="paragraph" w:customStyle="1" w:styleId="0D227E2D05554FE6A9795568A386D448">
    <w:name w:val="0D227E2D05554FE6A9795568A386D448"/>
    <w:rsid w:val="007E6FF2"/>
  </w:style>
  <w:style w:type="paragraph" w:customStyle="1" w:styleId="3223E7DBBCF64411932450C590F825FA">
    <w:name w:val="3223E7DBBCF64411932450C590F825FA"/>
    <w:rsid w:val="007E6FF2"/>
  </w:style>
  <w:style w:type="paragraph" w:customStyle="1" w:styleId="24A4A64DACA54C2DA9A3C18D061CE018">
    <w:name w:val="24A4A64DACA54C2DA9A3C18D061CE018"/>
    <w:rsid w:val="007E6FF2"/>
  </w:style>
  <w:style w:type="paragraph" w:customStyle="1" w:styleId="C23CAFC9E2464C4E8677560D0F80754B">
    <w:name w:val="C23CAFC9E2464C4E8677560D0F80754B"/>
    <w:rsid w:val="007E6FF2"/>
  </w:style>
  <w:style w:type="paragraph" w:customStyle="1" w:styleId="31815AB20FA94FAD840D750A4D8AD3CC">
    <w:name w:val="31815AB20FA94FAD840D750A4D8AD3CC"/>
    <w:rsid w:val="007E6FF2"/>
  </w:style>
  <w:style w:type="paragraph" w:customStyle="1" w:styleId="BE4079615C084E30ABB6E6B81E5781CD">
    <w:name w:val="BE4079615C084E30ABB6E6B81E5781CD"/>
    <w:rsid w:val="007E6FF2"/>
  </w:style>
  <w:style w:type="paragraph" w:customStyle="1" w:styleId="A1EBDA44919C44E0AF6E972AB07ADF08">
    <w:name w:val="A1EBDA44919C44E0AF6E972AB07ADF08"/>
    <w:rsid w:val="007E6FF2"/>
  </w:style>
  <w:style w:type="paragraph" w:customStyle="1" w:styleId="E73FC38FAB3446FBB191A461544842E1">
    <w:name w:val="E73FC38FAB3446FBB191A461544842E1"/>
    <w:rsid w:val="007E6FF2"/>
  </w:style>
  <w:style w:type="paragraph" w:customStyle="1" w:styleId="838764DD4EED4C2CA320E85492EC02B6">
    <w:name w:val="838764DD4EED4C2CA320E85492EC02B6"/>
    <w:rsid w:val="007E6FF2"/>
  </w:style>
  <w:style w:type="paragraph" w:customStyle="1" w:styleId="49DDE1ECE85D44FF82F9D30BC279B9C6">
    <w:name w:val="49DDE1ECE85D44FF82F9D30BC279B9C6"/>
    <w:rsid w:val="007E6FF2"/>
  </w:style>
  <w:style w:type="paragraph" w:customStyle="1" w:styleId="5C39F8066A494727983333E3AD6B87F3">
    <w:name w:val="5C39F8066A494727983333E3AD6B87F3"/>
    <w:rsid w:val="007E6FF2"/>
  </w:style>
  <w:style w:type="paragraph" w:customStyle="1" w:styleId="BF4E8CC58DB544E1A6B1B9C937D2BD95">
    <w:name w:val="BF4E8CC58DB544E1A6B1B9C937D2BD95"/>
    <w:rsid w:val="007E6FF2"/>
  </w:style>
  <w:style w:type="paragraph" w:customStyle="1" w:styleId="B3008B6A4F944AEC9D56941FCAFF3E56">
    <w:name w:val="B3008B6A4F944AEC9D56941FCAFF3E56"/>
    <w:rsid w:val="007E6FF2"/>
  </w:style>
  <w:style w:type="paragraph" w:customStyle="1" w:styleId="8F9C58C79E9448168646A7C25AFD16D7">
    <w:name w:val="8F9C58C79E9448168646A7C25AFD16D7"/>
    <w:rsid w:val="007E6FF2"/>
  </w:style>
  <w:style w:type="paragraph" w:customStyle="1" w:styleId="52C57F0F56A34104B287AC4E0CCC709E">
    <w:name w:val="52C57F0F56A34104B287AC4E0CCC709E"/>
    <w:rsid w:val="007E6FF2"/>
  </w:style>
  <w:style w:type="paragraph" w:customStyle="1" w:styleId="66587063D4804F2EBAEA8CDABA04351E">
    <w:name w:val="66587063D4804F2EBAEA8CDABA04351E"/>
    <w:rsid w:val="007E6FF2"/>
  </w:style>
  <w:style w:type="paragraph" w:customStyle="1" w:styleId="0C2D97963AAF42B4868D6A66D549BBC6">
    <w:name w:val="0C2D97963AAF42B4868D6A66D549BBC6"/>
    <w:rsid w:val="007E6FF2"/>
  </w:style>
  <w:style w:type="paragraph" w:customStyle="1" w:styleId="91ED1F1957B74338B29D1ED3D0540AF5">
    <w:name w:val="91ED1F1957B74338B29D1ED3D0540AF5"/>
    <w:rsid w:val="007E6FF2"/>
  </w:style>
  <w:style w:type="paragraph" w:customStyle="1" w:styleId="B4C0506F42EF42EAA4B59B532556947D">
    <w:name w:val="B4C0506F42EF42EAA4B59B532556947D"/>
    <w:rsid w:val="007E6FF2"/>
  </w:style>
  <w:style w:type="paragraph" w:customStyle="1" w:styleId="BD8833F0F05743CBB8DD2E9BE5B45922">
    <w:name w:val="BD8833F0F05743CBB8DD2E9BE5B45922"/>
    <w:rsid w:val="007E6FF2"/>
  </w:style>
  <w:style w:type="paragraph" w:customStyle="1" w:styleId="0402920773554685B7752E09171B1F95">
    <w:name w:val="0402920773554685B7752E09171B1F95"/>
    <w:rsid w:val="007E6FF2"/>
  </w:style>
  <w:style w:type="paragraph" w:customStyle="1" w:styleId="5F5735FA23B74350A7DA20E969CF8487">
    <w:name w:val="5F5735FA23B74350A7DA20E969CF8487"/>
    <w:rsid w:val="007E6FF2"/>
  </w:style>
  <w:style w:type="paragraph" w:customStyle="1" w:styleId="64B716980594404B837AEAA0D3270E46">
    <w:name w:val="64B716980594404B837AEAA0D3270E46"/>
    <w:rsid w:val="007E6FF2"/>
  </w:style>
  <w:style w:type="paragraph" w:customStyle="1" w:styleId="730F3EAF33B24B439FE3F82018F3CF47">
    <w:name w:val="730F3EAF33B24B439FE3F82018F3CF47"/>
    <w:rsid w:val="007E6FF2"/>
  </w:style>
  <w:style w:type="paragraph" w:customStyle="1" w:styleId="E510DC129D5C4DDFB972DE8B9728F395">
    <w:name w:val="E510DC129D5C4DDFB972DE8B9728F395"/>
    <w:rsid w:val="007E6FF2"/>
  </w:style>
  <w:style w:type="paragraph" w:customStyle="1" w:styleId="82A61684F67B48E2A47160E0962CE3BA">
    <w:name w:val="82A61684F67B48E2A47160E0962CE3BA"/>
    <w:rsid w:val="007E6F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tf22817755_win32.dotx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2021-05-07T09:14:00Z</dcterms:created>
  <dcterms:modified xsi:type="dcterms:W3CDTF">2021-05-07T09:14:00Z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